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8B7DF" w14:textId="77777777" w:rsidR="001474A2" w:rsidRDefault="001474A2">
      <w:pPr>
        <w:pStyle w:val="Puesto"/>
        <w:rPr>
          <w:lang w:val="es-ES_tradnl"/>
        </w:rPr>
      </w:pPr>
    </w:p>
    <w:p w14:paraId="2092AAB9" w14:textId="77777777" w:rsidR="00224535" w:rsidRDefault="00527581">
      <w:pPr>
        <w:pStyle w:val="Puesto"/>
        <w:rPr>
          <w:lang w:val="es-ES_tradnl"/>
        </w:rPr>
      </w:pPr>
      <w:r>
        <w:rPr>
          <w:lang w:val="es-ES_tradnl"/>
        </w:rPr>
        <w:fldChar w:fldCharType="begin"/>
      </w:r>
      <w:r>
        <w:rPr>
          <w:lang w:val="es-ES_tradnl"/>
        </w:rPr>
        <w:instrText xml:space="preserve"> TITLE  \* MERGEFORMAT </w:instrText>
      </w:r>
      <w:r>
        <w:rPr>
          <w:lang w:val="es-ES_tradnl"/>
        </w:rPr>
        <w:fldChar w:fldCharType="separate"/>
      </w:r>
      <w:r w:rsidR="0015594B">
        <w:rPr>
          <w:lang w:val="es-ES_tradnl"/>
        </w:rPr>
        <w:t>Visión</w:t>
      </w:r>
      <w:r>
        <w:rPr>
          <w:lang w:val="es-ES_tradnl"/>
        </w:rPr>
        <w:fldChar w:fldCharType="end"/>
      </w:r>
    </w:p>
    <w:p w14:paraId="35AC4457" w14:textId="77777777" w:rsidR="00224535" w:rsidRDefault="00224535">
      <w:pPr>
        <w:rPr>
          <w:lang w:val="es-ES_tradnl"/>
        </w:rPr>
      </w:pPr>
    </w:p>
    <w:p w14:paraId="2CC692E0" w14:textId="77777777" w:rsidR="00224535" w:rsidRDefault="00527581">
      <w:pPr>
        <w:pStyle w:val="Ttulo1"/>
      </w:pPr>
      <w:bookmarkStart w:id="0" w:name="_Toc456598586"/>
      <w:bookmarkStart w:id="1" w:name="_Toc456600917"/>
      <w:bookmarkStart w:id="2" w:name="_Toc29279026"/>
      <w:bookmarkStart w:id="3" w:name="_Toc436203377"/>
      <w:bookmarkStart w:id="4" w:name="_Toc452813577"/>
      <w:r>
        <w:t>Introducción</w:t>
      </w:r>
      <w:bookmarkEnd w:id="0"/>
      <w:bookmarkEnd w:id="1"/>
      <w:bookmarkEnd w:id="2"/>
    </w:p>
    <w:p w14:paraId="58FD69F9" w14:textId="77777777" w:rsidR="00CF287F" w:rsidRPr="00CF287F" w:rsidRDefault="00527581" w:rsidP="004C2D41">
      <w:pPr>
        <w:pStyle w:val="Ttulo2"/>
        <w:rPr>
          <w:rFonts w:eastAsia="Arial Unicode MS"/>
          <w:sz w:val="24"/>
          <w:szCs w:val="24"/>
          <w:lang w:val="es-PE"/>
        </w:rPr>
      </w:pPr>
      <w:bookmarkStart w:id="5" w:name="_Toc456598587"/>
      <w:bookmarkStart w:id="6" w:name="_Toc456600918"/>
      <w:bookmarkStart w:id="7" w:name="_Toc29279027"/>
      <w:r>
        <w:t>Propósito</w:t>
      </w:r>
      <w:bookmarkEnd w:id="5"/>
      <w:bookmarkEnd w:id="6"/>
      <w:bookmarkEnd w:id="7"/>
    </w:p>
    <w:p w14:paraId="0CD7640E" w14:textId="77777777" w:rsidR="0015594B" w:rsidRPr="00CF287F" w:rsidRDefault="00CF287F" w:rsidP="00CF287F">
      <w:pPr>
        <w:pStyle w:val="Textoindependiente"/>
        <w:rPr>
          <w:rFonts w:ascii="Arial" w:hAnsi="Arial" w:cs="Arial"/>
          <w:i/>
          <w:sz w:val="16"/>
          <w:lang w:val="es-ES_tradnl"/>
        </w:rPr>
      </w:pPr>
      <w:r w:rsidRPr="00CF287F">
        <w:rPr>
          <w:rFonts w:ascii="Arial" w:eastAsia="Arial Unicode MS" w:hAnsi="Arial" w:cs="Arial"/>
          <w:szCs w:val="24"/>
          <w:lang w:val="es-PE"/>
        </w:rPr>
        <w:t>El documento se centra en la funcionalidad requerida por los participantes en el proyecto y los usuarios finales. Esta funcionalida</w:t>
      </w:r>
      <w:r w:rsidR="001474A2">
        <w:rPr>
          <w:rFonts w:ascii="Arial" w:eastAsia="Arial Unicode MS" w:hAnsi="Arial" w:cs="Arial"/>
          <w:szCs w:val="24"/>
          <w:lang w:val="es-PE"/>
        </w:rPr>
        <w:t>d se basa principalmente  en la gestión de</w:t>
      </w:r>
      <w:r w:rsidRPr="00CF287F">
        <w:rPr>
          <w:rFonts w:ascii="Arial" w:eastAsia="Arial Unicode MS" w:hAnsi="Arial" w:cs="Arial"/>
          <w:szCs w:val="24"/>
          <w:lang w:val="es-PE"/>
        </w:rPr>
        <w:t xml:space="preserve"> ventas de productos de esta misma en el ámbito online, para mejorar la organización</w:t>
      </w:r>
      <w:r w:rsidR="001474A2">
        <w:rPr>
          <w:rFonts w:ascii="Arial" w:eastAsia="Arial Unicode MS" w:hAnsi="Arial" w:cs="Arial"/>
          <w:szCs w:val="24"/>
          <w:lang w:val="es-PE"/>
        </w:rPr>
        <w:t xml:space="preserve"> de la empresa y asi evitar </w:t>
      </w:r>
      <w:commentRangeStart w:id="8"/>
      <w:commentRangeStart w:id="9"/>
      <w:r w:rsidR="008D2EFA" w:rsidRPr="008D2EFA">
        <w:rPr>
          <w:rFonts w:ascii="Arial" w:eastAsia="Arial Unicode MS" w:hAnsi="Arial" w:cs="Arial"/>
          <w:szCs w:val="24"/>
          <w:lang w:val="es-PE"/>
        </w:rPr>
        <w:t>pérdidas</w:t>
      </w:r>
      <w:r w:rsidR="008D2EFA">
        <w:rPr>
          <w:rFonts w:ascii="Arial" w:eastAsia="Arial Unicode MS" w:hAnsi="Arial" w:cs="Arial"/>
          <w:szCs w:val="24"/>
          <w:lang w:val="es-PE"/>
        </w:rPr>
        <w:t>.</w:t>
      </w:r>
      <w:r w:rsidRPr="008D2EFA">
        <w:rPr>
          <w:rFonts w:ascii="Arial" w:eastAsia="Arial Unicode MS" w:hAnsi="Arial" w:cs="Arial"/>
          <w:szCs w:val="24"/>
          <w:highlight w:val="yellow"/>
          <w:lang w:val="es-PE"/>
        </w:rPr>
        <w:t xml:space="preserve"> </w:t>
      </w:r>
      <w:r w:rsidR="0015594B" w:rsidRPr="008D2EFA">
        <w:rPr>
          <w:rFonts w:ascii="Arial" w:hAnsi="Arial" w:cs="Arial"/>
          <w:i/>
          <w:sz w:val="16"/>
          <w:highlight w:val="yellow"/>
          <w:lang w:val="es-ES_tradnl"/>
        </w:rPr>
        <w:t xml:space="preserve"> </w:t>
      </w:r>
      <w:commentRangeEnd w:id="8"/>
      <w:r w:rsidR="00C07867" w:rsidRPr="008D2EFA">
        <w:rPr>
          <w:rStyle w:val="Refdecomentario"/>
          <w:highlight w:val="yellow"/>
        </w:rPr>
        <w:commentReference w:id="8"/>
      </w:r>
      <w:commentRangeEnd w:id="9"/>
      <w:r w:rsidR="008D2EFA">
        <w:rPr>
          <w:rStyle w:val="Refdecomentario"/>
        </w:rPr>
        <w:commentReference w:id="9"/>
      </w:r>
    </w:p>
    <w:p w14:paraId="3E262475" w14:textId="77777777" w:rsidR="00224535" w:rsidRDefault="00527581" w:rsidP="004C2D41">
      <w:pPr>
        <w:pStyle w:val="Ttulo2"/>
      </w:pPr>
      <w:bookmarkStart w:id="10" w:name="_Toc456598588"/>
      <w:bookmarkStart w:id="11" w:name="_Toc456600919"/>
      <w:bookmarkStart w:id="12" w:name="_Toc29279028"/>
      <w:r>
        <w:t>Alcance</w:t>
      </w:r>
      <w:bookmarkEnd w:id="10"/>
      <w:bookmarkEnd w:id="11"/>
      <w:bookmarkEnd w:id="12"/>
    </w:p>
    <w:p w14:paraId="58517F42" w14:textId="77777777" w:rsidR="00224535" w:rsidRDefault="00224535">
      <w:pPr>
        <w:ind w:left="720"/>
        <w:rPr>
          <w:lang w:val="es-ES_tradnl"/>
        </w:rPr>
      </w:pPr>
    </w:p>
    <w:p w14:paraId="498BF040" w14:textId="77777777" w:rsidR="00CF287F" w:rsidRPr="00CF287F" w:rsidRDefault="00CF287F">
      <w:pPr>
        <w:ind w:left="72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Lo que se busca principalmente con el sistema es la generación de pedidos online, en el cual el cliente podrá pedir uno o varios productos con la posibilidad de ser llevados a su domicilio. Con este sistema la empresa</w:t>
      </w:r>
      <w:r w:rsidR="001474A2">
        <w:rPr>
          <w:rFonts w:ascii="Arial" w:hAnsi="Arial" w:cs="Arial"/>
          <w:lang w:val="es-ES_tradnl"/>
        </w:rPr>
        <w:t xml:space="preserve"> </w:t>
      </w:r>
      <w:r w:rsidR="008D2EFA" w:rsidRPr="008D2EFA">
        <w:rPr>
          <w:rFonts w:ascii="Arial" w:hAnsi="Arial" w:cs="Arial"/>
          <w:lang w:val="es-ES_tradnl"/>
        </w:rPr>
        <w:t>podrá</w:t>
      </w:r>
      <w:r w:rsidR="001474A2">
        <w:rPr>
          <w:rFonts w:ascii="Arial" w:hAnsi="Arial" w:cs="Arial"/>
          <w:lang w:val="es-ES_tradnl"/>
        </w:rPr>
        <w:t xml:space="preserve"> tener un control pleno de sus pedidos, lo cual</w:t>
      </w:r>
      <w:r>
        <w:rPr>
          <w:rFonts w:ascii="Arial" w:hAnsi="Arial" w:cs="Arial"/>
          <w:lang w:val="es-ES_tradnl"/>
        </w:rPr>
        <w:t xml:space="preserve"> generará más ingresos a esta.</w:t>
      </w:r>
    </w:p>
    <w:p w14:paraId="188CA8F6" w14:textId="77777777" w:rsidR="00224535" w:rsidRDefault="00527581" w:rsidP="004C2D41">
      <w:pPr>
        <w:pStyle w:val="Ttulo2"/>
      </w:pPr>
      <w:bookmarkStart w:id="13" w:name="_Toc456598589"/>
      <w:bookmarkStart w:id="14" w:name="_Toc456600920"/>
      <w:bookmarkStart w:id="15" w:name="_Toc29279029"/>
      <w:r>
        <w:t>Definiciones, Acrónimos, y Abreviaciones</w:t>
      </w:r>
      <w:bookmarkEnd w:id="13"/>
      <w:bookmarkEnd w:id="14"/>
      <w:bookmarkEnd w:id="15"/>
    </w:p>
    <w:p w14:paraId="673A9372" w14:textId="77777777" w:rsidR="00224535" w:rsidRDefault="00527581">
      <w:pPr>
        <w:ind w:left="709"/>
        <w:jc w:val="both"/>
        <w:rPr>
          <w:lang w:val="es-ES_tradnl"/>
        </w:rPr>
      </w:pPr>
      <w:r>
        <w:rPr>
          <w:lang w:val="es-ES_tradnl"/>
        </w:rPr>
        <w:t>RUP: Son las siglas de Rational Unified Process. Se trata de una metodología para describir el proceso de desarrollo de software.</w:t>
      </w:r>
    </w:p>
    <w:p w14:paraId="4D377174" w14:textId="77777777" w:rsidR="00224535" w:rsidRDefault="00224535">
      <w:pPr>
        <w:ind w:left="720"/>
        <w:rPr>
          <w:lang w:val="es-ES_tradnl"/>
        </w:rPr>
      </w:pPr>
    </w:p>
    <w:p w14:paraId="63083E57" w14:textId="77777777" w:rsidR="00224535" w:rsidRDefault="00527581" w:rsidP="004C2D41">
      <w:pPr>
        <w:pStyle w:val="Ttulo2"/>
      </w:pPr>
      <w:bookmarkStart w:id="16" w:name="_Toc456598590"/>
      <w:bookmarkStart w:id="17" w:name="_Toc456600921"/>
      <w:bookmarkStart w:id="18" w:name="_Toc29279030"/>
      <w:r>
        <w:t>Referencias</w:t>
      </w:r>
      <w:bookmarkEnd w:id="16"/>
      <w:bookmarkEnd w:id="17"/>
      <w:bookmarkEnd w:id="18"/>
    </w:p>
    <w:p w14:paraId="4E4C6938" w14:textId="77777777" w:rsidR="00224535" w:rsidRDefault="00527581">
      <w:pPr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Glosario.</w:t>
      </w:r>
    </w:p>
    <w:p w14:paraId="646D6C79" w14:textId="77777777" w:rsidR="00224535" w:rsidRDefault="00527581">
      <w:pPr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Plan de desarrollo de software.</w:t>
      </w:r>
    </w:p>
    <w:p w14:paraId="54E743B5" w14:textId="77777777" w:rsidR="00224535" w:rsidRDefault="00527581">
      <w:pPr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RUP (Rational Unified Process).</w:t>
      </w:r>
    </w:p>
    <w:p w14:paraId="471D6A38" w14:textId="77777777" w:rsidR="00224535" w:rsidRDefault="00527581">
      <w:pPr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Diagrama de casos de uso.</w:t>
      </w:r>
    </w:p>
    <w:p w14:paraId="4E80BCA9" w14:textId="77777777" w:rsidR="00224535" w:rsidRDefault="00224535">
      <w:pPr>
        <w:ind w:left="720"/>
        <w:rPr>
          <w:lang w:val="es-ES_tradnl"/>
        </w:rPr>
      </w:pPr>
    </w:p>
    <w:p w14:paraId="3BD282D3" w14:textId="77777777" w:rsidR="00224535" w:rsidRDefault="00527581">
      <w:pPr>
        <w:pStyle w:val="Ttulo1"/>
      </w:pPr>
      <w:bookmarkStart w:id="19" w:name="_Toc29279031"/>
      <w:r>
        <w:t>Posicionamiento</w:t>
      </w:r>
      <w:bookmarkEnd w:id="3"/>
      <w:bookmarkEnd w:id="4"/>
      <w:bookmarkEnd w:id="19"/>
    </w:p>
    <w:p w14:paraId="15F1B3EB" w14:textId="77777777" w:rsidR="00224535" w:rsidRDefault="00527581" w:rsidP="004C2D41">
      <w:pPr>
        <w:pStyle w:val="Ttulo2"/>
      </w:pPr>
      <w:bookmarkStart w:id="20" w:name="_Toc436203378"/>
      <w:bookmarkStart w:id="21" w:name="_Toc452813578"/>
      <w:bookmarkStart w:id="22" w:name="_Toc29279032"/>
      <w:r>
        <w:t>Oportunidad de Negoci</w:t>
      </w:r>
      <w:bookmarkEnd w:id="20"/>
      <w:bookmarkEnd w:id="21"/>
      <w:r>
        <w:t>o</w:t>
      </w:r>
      <w:bookmarkEnd w:id="22"/>
    </w:p>
    <w:p w14:paraId="748FFAFC" w14:textId="77777777" w:rsidR="00224535" w:rsidRDefault="00527581">
      <w:pPr>
        <w:ind w:left="720"/>
        <w:rPr>
          <w:lang w:val="es-ES_tradnl"/>
        </w:rPr>
      </w:pPr>
      <w:r>
        <w:rPr>
          <w:lang w:val="es-ES_tradnl"/>
        </w:rPr>
        <w:t xml:space="preserve"> </w:t>
      </w:r>
      <w:r w:rsidR="006133D1">
        <w:rPr>
          <w:lang w:val="es-ES_tradnl"/>
        </w:rPr>
        <w:t xml:space="preserve"> </w:t>
      </w:r>
    </w:p>
    <w:p w14:paraId="529C93BA" w14:textId="31FF8A14" w:rsidR="006133D1" w:rsidRPr="0015594B" w:rsidRDefault="0015594B">
      <w:pPr>
        <w:ind w:left="720"/>
        <w:rPr>
          <w:rFonts w:ascii="Arial" w:hAnsi="Arial" w:cs="Arial"/>
          <w:lang w:val="es-ES_tradnl"/>
        </w:rPr>
      </w:pPr>
      <w:commentRangeStart w:id="23"/>
      <w:commentRangeStart w:id="24"/>
      <w:r>
        <w:rPr>
          <w:rFonts w:ascii="Arial" w:hAnsi="Arial" w:cs="Arial"/>
          <w:lang w:val="es-ES_tradnl"/>
        </w:rPr>
        <w:t>La empresa Bikelltia</w:t>
      </w:r>
      <w:r w:rsidR="008D2EFA">
        <w:rPr>
          <w:rFonts w:ascii="Arial" w:hAnsi="Arial" w:cs="Arial"/>
          <w:lang w:val="es-ES_tradnl"/>
        </w:rPr>
        <w:t xml:space="preserve">, el servicio que ofrece dicha empresa es el de dar facilidad de elección a varios tipos de arreglos y poder personalizarlos a su gusto, está ubicado en </w:t>
      </w:r>
      <w:r w:rsidR="004C2D41">
        <w:rPr>
          <w:rFonts w:ascii="Arial" w:hAnsi="Arial" w:cs="Arial"/>
          <w:lang w:val="es-ES_tradnl"/>
        </w:rPr>
        <w:t>Av.Gaviotas cdra 17, Parques de Surco II etapa</w:t>
      </w:r>
      <w:r w:rsidR="008D2EFA">
        <w:rPr>
          <w:rFonts w:ascii="Arial" w:hAnsi="Arial" w:cs="Arial"/>
          <w:lang w:val="es-ES_tradnl"/>
        </w:rPr>
        <w:t>, su destinario ideal no tiene un predeterminado, son arreglos al gusto del cliente,</w:t>
      </w:r>
      <w:r>
        <w:rPr>
          <w:rFonts w:ascii="Arial" w:hAnsi="Arial" w:cs="Arial"/>
          <w:lang w:val="es-ES_tradnl"/>
        </w:rPr>
        <w:t xml:space="preserve"> </w:t>
      </w:r>
      <w:commentRangeEnd w:id="23"/>
      <w:r w:rsidR="00C07867">
        <w:rPr>
          <w:rStyle w:val="Refdecomentario"/>
        </w:rPr>
        <w:commentReference w:id="23"/>
      </w:r>
      <w:commentRangeEnd w:id="24"/>
      <w:r w:rsidR="008D2EFA">
        <w:rPr>
          <w:rStyle w:val="Refdecomentario"/>
        </w:rPr>
        <w:commentReference w:id="24"/>
      </w:r>
      <w:r>
        <w:rPr>
          <w:rFonts w:ascii="Arial" w:hAnsi="Arial" w:cs="Arial"/>
          <w:lang w:val="es-ES_tradnl"/>
        </w:rPr>
        <w:t xml:space="preserve">al contar con el sistema web, tendrá la ventaja de </w:t>
      </w:r>
      <w:r w:rsidR="001474A2">
        <w:rPr>
          <w:rFonts w:ascii="Arial" w:hAnsi="Arial" w:cs="Arial"/>
          <w:lang w:val="es-ES_tradnl"/>
        </w:rPr>
        <w:t>gestionar</w:t>
      </w:r>
      <w:r>
        <w:rPr>
          <w:rFonts w:ascii="Arial" w:hAnsi="Arial" w:cs="Arial"/>
          <w:lang w:val="es-ES_tradnl"/>
        </w:rPr>
        <w:t xml:space="preserve"> sus ventas, ya que el sistema </w:t>
      </w:r>
      <w:r w:rsidR="008D2EFA">
        <w:rPr>
          <w:rFonts w:ascii="Arial" w:hAnsi="Arial" w:cs="Arial"/>
          <w:lang w:val="es-ES_tradnl"/>
        </w:rPr>
        <w:t>contará</w:t>
      </w:r>
      <w:r>
        <w:rPr>
          <w:rFonts w:ascii="Arial" w:hAnsi="Arial" w:cs="Arial"/>
          <w:lang w:val="es-ES_tradnl"/>
        </w:rPr>
        <w:t xml:space="preserve"> con </w:t>
      </w:r>
      <w:r w:rsidR="006133D1">
        <w:rPr>
          <w:rFonts w:ascii="Arial" w:hAnsi="Arial" w:cs="Arial"/>
          <w:lang w:val="es-ES_tradnl"/>
        </w:rPr>
        <w:t>la herramienta de realizar pedidos online, lo que también se busca con el sistema es poner a la empresa en el mundo del internet y mejorar la posición de la empresa buscando que se haga conocida en el mercado peruano y del exterior.</w:t>
      </w:r>
    </w:p>
    <w:p w14:paraId="5BDC1BEA" w14:textId="77777777" w:rsidR="00224535" w:rsidRDefault="00527581" w:rsidP="004C2D41">
      <w:pPr>
        <w:pStyle w:val="Ttulo2"/>
      </w:pPr>
      <w:bookmarkStart w:id="25" w:name="_Toc29279033"/>
      <w:r>
        <w:lastRenderedPageBreak/>
        <w:t>Sentencia que define el problema</w:t>
      </w:r>
      <w:bookmarkEnd w:id="2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224535" w:rsidRPr="004C2D41" w14:paraId="7774197B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627B594" w14:textId="77777777" w:rsidR="00224535" w:rsidRDefault="00527581">
            <w:pPr>
              <w:pStyle w:val="Textoindependiente"/>
              <w:keepNext/>
              <w:ind w:left="72"/>
              <w:rPr>
                <w:lang w:val="es-ES_tradnl"/>
              </w:rPr>
            </w:pPr>
            <w:r>
              <w:rPr>
                <w:lang w:val="es-ES_tradnl"/>
              </w:rPr>
              <w:t>El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6DB2E0" w14:textId="77777777" w:rsidR="00224535" w:rsidRDefault="006133D1" w:rsidP="001474A2">
            <w:pPr>
              <w:pStyle w:val="Textoindependiente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La empresa Bikelltia no cuenta con ningún </w:t>
            </w:r>
            <w:r w:rsidR="001474A2">
              <w:rPr>
                <w:lang w:val="es-ES_tradnl"/>
              </w:rPr>
              <w:t>tipo de gestión en las ventas por lo que encontramos que varios productos se vuelven merma perjudican a la producción de la empresa</w:t>
            </w:r>
            <w:r>
              <w:rPr>
                <w:lang w:val="es-ES_tradnl"/>
              </w:rPr>
              <w:t>.</w:t>
            </w:r>
          </w:p>
        </w:tc>
      </w:tr>
      <w:tr w:rsidR="00224535" w14:paraId="285A591B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C028948" w14:textId="77777777" w:rsidR="00224535" w:rsidRDefault="00527581">
            <w:pPr>
              <w:pStyle w:val="Textoindependiente"/>
              <w:keepNext/>
              <w:ind w:left="72"/>
              <w:rPr>
                <w:lang w:val="es-ES_tradnl"/>
              </w:rPr>
            </w:pPr>
            <w:r>
              <w:rPr>
                <w:lang w:val="es-ES_tradnl"/>
              </w:rPr>
              <w:t>afecta 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5963E6" w14:textId="77777777" w:rsidR="00224535" w:rsidRDefault="006133D1">
            <w:pPr>
              <w:pStyle w:val="Textoindependiente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Toda la empresa.</w:t>
            </w:r>
          </w:p>
        </w:tc>
      </w:tr>
      <w:tr w:rsidR="00224535" w:rsidRPr="004C2D41" w14:paraId="6F386AC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191F86" w14:textId="77777777" w:rsidR="00224535" w:rsidRDefault="00527581">
            <w:pPr>
              <w:pStyle w:val="Textoindependiente"/>
              <w:keepNext/>
              <w:ind w:left="72"/>
              <w:rPr>
                <w:lang w:val="es-ES_tradnl"/>
              </w:rPr>
            </w:pPr>
            <w:r>
              <w:rPr>
                <w:lang w:val="es-ES_tradnl"/>
              </w:rPr>
              <w:t>El impacto asociado es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B32CB" w14:textId="77777777" w:rsidR="00224535" w:rsidRPr="000865C0" w:rsidRDefault="000865C0" w:rsidP="008D2EFA">
            <w:pPr>
              <w:pStyle w:val="InfoBlue"/>
              <w:ind w:left="0"/>
              <w:rPr>
                <w:lang w:val="es-PE"/>
              </w:rPr>
            </w:pPr>
            <w:commentRangeStart w:id="26"/>
            <w:commentRangeStart w:id="27"/>
            <w:r w:rsidRPr="000865C0">
              <w:rPr>
                <w:lang w:val="es-PE"/>
              </w:rPr>
              <w:t xml:space="preserve">No </w:t>
            </w:r>
            <w:r w:rsidR="00C47F8F">
              <w:rPr>
                <w:lang w:val="es-PE"/>
              </w:rPr>
              <w:t>tener un control de las ventas</w:t>
            </w:r>
            <w:commentRangeEnd w:id="26"/>
            <w:r w:rsidR="00C07867">
              <w:rPr>
                <w:rStyle w:val="Refdecomentario"/>
                <w:lang w:val="en-US"/>
              </w:rPr>
              <w:commentReference w:id="26"/>
            </w:r>
            <w:commentRangeEnd w:id="27"/>
            <w:r w:rsidR="008D2EFA">
              <w:rPr>
                <w:rStyle w:val="Refdecomentario"/>
                <w:lang w:val="en-US"/>
              </w:rPr>
              <w:commentReference w:id="27"/>
            </w:r>
            <w:r w:rsidR="008D2EFA">
              <w:rPr>
                <w:lang w:val="es-PE"/>
              </w:rPr>
              <w:t xml:space="preserve"> y sobre todo perdidas futuras por la inadecuada compra de materia primas</w:t>
            </w:r>
          </w:p>
        </w:tc>
      </w:tr>
      <w:tr w:rsidR="00224535" w:rsidRPr="004C2D41" w14:paraId="47084C4B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265A770" w14:textId="77777777" w:rsidR="00224535" w:rsidRDefault="00527581">
            <w:pPr>
              <w:pStyle w:val="Textoindependiente"/>
              <w:ind w:left="72"/>
              <w:rPr>
                <w:lang w:val="es-ES_tradnl"/>
              </w:rPr>
            </w:pPr>
            <w:r>
              <w:rPr>
                <w:lang w:val="es-ES_tradnl"/>
              </w:rPr>
              <w:t>una adecuada solución sería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D56ECB" w14:textId="119FE066" w:rsidR="00224535" w:rsidRPr="000865C0" w:rsidRDefault="004C2D41" w:rsidP="00FB61AB">
            <w:pPr>
              <w:pStyle w:val="InfoBlue"/>
              <w:ind w:left="0"/>
              <w:rPr>
                <w:lang w:val="es-PE"/>
              </w:rPr>
            </w:pPr>
            <w:r>
              <w:rPr>
                <w:lang w:val="es-PE"/>
              </w:rPr>
              <w:t>Contar con un sistema para la adecuada gestión de los productos, ventas de la empresa y también un medio de difusión de la empresa en el mundo virtual.</w:t>
            </w:r>
          </w:p>
        </w:tc>
      </w:tr>
    </w:tbl>
    <w:p w14:paraId="2463BE7A" w14:textId="77777777" w:rsidR="00224535" w:rsidRDefault="00224535">
      <w:pPr>
        <w:rPr>
          <w:lang w:val="es-ES_tradnl"/>
        </w:rPr>
      </w:pPr>
      <w:bookmarkStart w:id="28" w:name="_Toc425054392"/>
      <w:bookmarkStart w:id="29" w:name="_Toc422186485"/>
      <w:bookmarkStart w:id="30" w:name="_Toc436203380"/>
      <w:bookmarkStart w:id="31" w:name="_Toc452813580"/>
    </w:p>
    <w:p w14:paraId="218F1102" w14:textId="77777777" w:rsidR="00224535" w:rsidRDefault="00224535">
      <w:pPr>
        <w:rPr>
          <w:lang w:val="es-ES_tradnl"/>
        </w:rPr>
      </w:pPr>
    </w:p>
    <w:p w14:paraId="088C4688" w14:textId="77777777" w:rsidR="00224535" w:rsidRDefault="00224535">
      <w:pPr>
        <w:rPr>
          <w:lang w:val="es-ES_tradnl"/>
        </w:rPr>
      </w:pPr>
    </w:p>
    <w:p w14:paraId="087A89DB" w14:textId="77777777" w:rsidR="00224535" w:rsidRDefault="00224535">
      <w:pPr>
        <w:rPr>
          <w:lang w:val="es-ES_tradnl"/>
        </w:rPr>
      </w:pPr>
    </w:p>
    <w:p w14:paraId="60073DBF" w14:textId="77777777" w:rsidR="00224535" w:rsidRDefault="00224535">
      <w:pPr>
        <w:rPr>
          <w:lang w:val="es-ES_tradnl"/>
        </w:rPr>
      </w:pPr>
    </w:p>
    <w:p w14:paraId="10D8A227" w14:textId="77777777" w:rsidR="00224535" w:rsidRDefault="00527581" w:rsidP="004C2D41">
      <w:pPr>
        <w:pStyle w:val="Ttulo2"/>
      </w:pPr>
      <w:bookmarkStart w:id="32" w:name="_Toc29279034"/>
      <w:r>
        <w:t>Sentencia que define la posición del Producto</w:t>
      </w:r>
      <w:bookmarkEnd w:id="28"/>
      <w:bookmarkEnd w:id="29"/>
      <w:bookmarkEnd w:id="30"/>
      <w:bookmarkEnd w:id="31"/>
      <w:bookmarkEnd w:id="32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224535" w14:paraId="53A76688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D17CDF" w14:textId="77777777" w:rsidR="00224535" w:rsidRDefault="00527581">
            <w:pPr>
              <w:pStyle w:val="Textoindependiente"/>
              <w:keepNext/>
              <w:ind w:left="72"/>
              <w:rPr>
                <w:lang w:val="es-ES_tradnl"/>
              </w:rPr>
            </w:pPr>
            <w:r>
              <w:rPr>
                <w:lang w:val="es-ES_tradnl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B05486" w14:textId="77777777" w:rsidR="00224535" w:rsidRDefault="000865C0" w:rsidP="000865C0">
            <w:pPr>
              <w:pStyle w:val="InfoBlue"/>
              <w:ind w:left="0"/>
            </w:pPr>
            <w:r>
              <w:t>Area de Ventas</w:t>
            </w:r>
          </w:p>
        </w:tc>
      </w:tr>
      <w:tr w:rsidR="00224535" w14:paraId="59D73FC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8153EAE" w14:textId="77777777" w:rsidR="00224535" w:rsidRDefault="00527581">
            <w:pPr>
              <w:pStyle w:val="Textoindependiente"/>
              <w:keepNext/>
              <w:ind w:left="72"/>
              <w:rPr>
                <w:lang w:val="es-ES_tradnl"/>
              </w:rPr>
            </w:pPr>
            <w:r>
              <w:rPr>
                <w:lang w:val="es-ES_tradnl"/>
              </w:rPr>
              <w:t>Quienes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1279CB" w14:textId="77777777" w:rsidR="00224535" w:rsidRDefault="00200B11" w:rsidP="000865C0">
            <w:pPr>
              <w:pStyle w:val="InfoBlue"/>
              <w:ind w:left="0"/>
            </w:pPr>
            <w:r w:rsidRPr="004C2D41">
              <w:rPr>
                <w:lang w:val="es-PE"/>
              </w:rPr>
              <w:t>Promocion</w:t>
            </w:r>
            <w:r>
              <w:t xml:space="preserve"> de ventas</w:t>
            </w:r>
            <w:r w:rsidR="000865C0">
              <w:t xml:space="preserve"> online</w:t>
            </w:r>
          </w:p>
        </w:tc>
      </w:tr>
      <w:tr w:rsidR="00224535" w14:paraId="725A2E8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1B5B53E" w14:textId="77777777" w:rsidR="00224535" w:rsidRDefault="00527581">
            <w:pPr>
              <w:pStyle w:val="Textoindependiente"/>
              <w:keepNext/>
              <w:ind w:left="72"/>
              <w:rPr>
                <w:lang w:val="es-ES_tradnl"/>
              </w:rPr>
            </w:pPr>
            <w:r>
              <w:rPr>
                <w:lang w:val="es-ES_tradnl"/>
              </w:rPr>
              <w:t>El nombre del producto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F6D51B" w14:textId="77777777" w:rsidR="00224535" w:rsidRDefault="000865C0" w:rsidP="000865C0">
            <w:pPr>
              <w:pStyle w:val="InfoBlue"/>
              <w:ind w:left="0"/>
            </w:pPr>
            <w:r>
              <w:t>Sistema de Ventas Bikelltia</w:t>
            </w:r>
          </w:p>
        </w:tc>
      </w:tr>
      <w:tr w:rsidR="00224535" w:rsidRPr="004C2D41" w14:paraId="75F76B8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8B789A0" w14:textId="77777777" w:rsidR="00224535" w:rsidRDefault="00527581">
            <w:pPr>
              <w:pStyle w:val="Textoindependiente"/>
              <w:keepNext/>
              <w:ind w:left="72"/>
              <w:rPr>
                <w:lang w:val="es-ES_tradnl"/>
              </w:rPr>
            </w:pPr>
            <w:commentRangeStart w:id="33"/>
            <w:commentRangeStart w:id="34"/>
            <w:r>
              <w:rPr>
                <w:lang w:val="es-ES_tradnl"/>
              </w:rPr>
              <w:t>Que</w:t>
            </w:r>
            <w:commentRangeEnd w:id="33"/>
            <w:r w:rsidR="00C07867">
              <w:rPr>
                <w:rStyle w:val="Refdecomentario"/>
              </w:rPr>
              <w:commentReference w:id="33"/>
            </w:r>
            <w:commentRangeEnd w:id="34"/>
            <w:r w:rsidR="00382B23">
              <w:rPr>
                <w:rStyle w:val="Refdecomentario"/>
              </w:rPr>
              <w:commentReference w:id="34"/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27626C" w14:textId="294AC468" w:rsidR="00224535" w:rsidRPr="00CF287F" w:rsidRDefault="00FB61AB" w:rsidP="00C47F8F">
            <w:pPr>
              <w:pStyle w:val="InfoBlue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Se va a permitir tener un control de las ventas por medio de </w:t>
            </w:r>
            <w:r w:rsidR="00382B23">
              <w:rPr>
                <w:lang w:val="es-PE"/>
              </w:rPr>
              <w:t>información detallada por fechas</w:t>
            </w:r>
          </w:p>
        </w:tc>
      </w:tr>
      <w:tr w:rsidR="00224535" w:rsidRPr="004C2D41" w14:paraId="5C31FC9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E5E168" w14:textId="77777777" w:rsidR="00224535" w:rsidRDefault="00527581">
            <w:pPr>
              <w:pStyle w:val="Textoindependiente"/>
              <w:keepNext/>
              <w:ind w:left="72"/>
              <w:rPr>
                <w:lang w:val="es-ES_tradnl"/>
              </w:rPr>
            </w:pPr>
            <w:commentRangeStart w:id="35"/>
            <w:commentRangeStart w:id="36"/>
            <w:r>
              <w:rPr>
                <w:lang w:val="es-ES_tradnl"/>
              </w:rPr>
              <w:t>No como</w:t>
            </w:r>
            <w:commentRangeEnd w:id="35"/>
            <w:r w:rsidR="00C07867">
              <w:rPr>
                <w:rStyle w:val="Refdecomentario"/>
              </w:rPr>
              <w:commentReference w:id="35"/>
            </w:r>
            <w:commentRangeEnd w:id="36"/>
            <w:r w:rsidR="00382B23">
              <w:rPr>
                <w:rStyle w:val="Refdecomentario"/>
              </w:rPr>
              <w:commentReference w:id="36"/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051CE3" w14:textId="77777777" w:rsidR="00224535" w:rsidRPr="00200B11" w:rsidRDefault="00200B11" w:rsidP="00200B11">
            <w:pPr>
              <w:pStyle w:val="InfoBlue"/>
              <w:ind w:left="0"/>
              <w:rPr>
                <w:lang w:val="es-PE"/>
              </w:rPr>
            </w:pPr>
            <w:r w:rsidRPr="00200B11">
              <w:rPr>
                <w:lang w:val="es-PE"/>
              </w:rPr>
              <w:t>Las grandes empresas que dominan este mercado.</w:t>
            </w:r>
          </w:p>
        </w:tc>
      </w:tr>
      <w:tr w:rsidR="00224535" w:rsidRPr="004C2D41" w14:paraId="05F10A0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4B41BAE" w14:textId="77777777" w:rsidR="00224535" w:rsidRDefault="00527581">
            <w:pPr>
              <w:pStyle w:val="Textoindependiente"/>
              <w:ind w:left="72"/>
              <w:rPr>
                <w:lang w:val="es-ES_tradnl"/>
              </w:rPr>
            </w:pPr>
            <w:r>
              <w:rPr>
                <w:lang w:val="es-ES_tradnl"/>
              </w:rPr>
              <w:t>Nuestro producto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968821" w14:textId="77777777" w:rsidR="00224535" w:rsidRPr="00200B11" w:rsidRDefault="00200B11" w:rsidP="00200B11">
            <w:pPr>
              <w:pStyle w:val="InfoBlue"/>
              <w:ind w:left="0"/>
              <w:rPr>
                <w:lang w:val="es-PE"/>
              </w:rPr>
            </w:pPr>
            <w:r w:rsidRPr="00200B11">
              <w:rPr>
                <w:lang w:val="es-PE"/>
              </w:rPr>
              <w:t>Le permitirá al cliente realizar un pedido vía online, con el servicio de Delivery.</w:t>
            </w:r>
          </w:p>
        </w:tc>
      </w:tr>
    </w:tbl>
    <w:p w14:paraId="0B1A25DB" w14:textId="77777777" w:rsidR="00224535" w:rsidRDefault="00224535">
      <w:pPr>
        <w:rPr>
          <w:lang w:val="es-ES_tradnl"/>
        </w:rPr>
      </w:pPr>
      <w:bookmarkStart w:id="37" w:name="_Toc447960005"/>
      <w:bookmarkStart w:id="38" w:name="_Toc452813581"/>
      <w:bookmarkStart w:id="39" w:name="_Toc436203381"/>
    </w:p>
    <w:p w14:paraId="052AF357" w14:textId="77777777" w:rsidR="00224535" w:rsidRDefault="00224535">
      <w:pPr>
        <w:rPr>
          <w:lang w:val="es-ES_tradnl"/>
        </w:rPr>
      </w:pPr>
    </w:p>
    <w:p w14:paraId="5BC60D99" w14:textId="77777777" w:rsidR="00224535" w:rsidRDefault="00527581">
      <w:pPr>
        <w:pStyle w:val="Ttulo1"/>
      </w:pPr>
      <w:bookmarkStart w:id="40" w:name="_Toc29279035"/>
      <w:r>
        <w:t>Descripción de Stakeholders (Participantes en el Proyecto) y Usuarios</w:t>
      </w:r>
      <w:bookmarkEnd w:id="37"/>
      <w:bookmarkEnd w:id="38"/>
      <w:bookmarkEnd w:id="40"/>
    </w:p>
    <w:p w14:paraId="58047AE0" w14:textId="77777777" w:rsidR="00224535" w:rsidRDefault="00224535">
      <w:pPr>
        <w:pStyle w:val="parrafo"/>
        <w:rPr>
          <w:lang w:val="es-ES_tradnl"/>
        </w:rPr>
      </w:pPr>
      <w:bookmarkStart w:id="41" w:name="_Toc452813584"/>
    </w:p>
    <w:p w14:paraId="3EEACA7A" w14:textId="77777777" w:rsidR="00224535" w:rsidRDefault="00527581" w:rsidP="004C2D41">
      <w:pPr>
        <w:pStyle w:val="Ttulo2"/>
      </w:pPr>
      <w:bookmarkStart w:id="42" w:name="_Toc452813583"/>
      <w:bookmarkStart w:id="43" w:name="_Toc29279036"/>
      <w:r>
        <w:t>Resumen de Stakeholders</w:t>
      </w:r>
      <w:bookmarkEnd w:id="42"/>
      <w:bookmarkEnd w:id="43"/>
    </w:p>
    <w:p w14:paraId="506681C3" w14:textId="77777777" w:rsidR="00224535" w:rsidRDefault="00224535">
      <w:pPr>
        <w:pStyle w:val="Textoindependiente2"/>
        <w:ind w:left="720"/>
        <w:rPr>
          <w:lang w:val="es-ES_tradn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224535" w14:paraId="20B7C75D" w14:textId="77777777">
        <w:tc>
          <w:tcPr>
            <w:tcW w:w="1890" w:type="dxa"/>
            <w:shd w:val="solid" w:color="000000" w:fill="FFFFFF"/>
          </w:tcPr>
          <w:p w14:paraId="078CEEB5" w14:textId="77777777" w:rsidR="00224535" w:rsidRDefault="00527581">
            <w:pPr>
              <w:pStyle w:val="Textoindependiente"/>
              <w:ind w:left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</w:t>
            </w:r>
          </w:p>
        </w:tc>
        <w:tc>
          <w:tcPr>
            <w:tcW w:w="2610" w:type="dxa"/>
            <w:shd w:val="solid" w:color="000000" w:fill="FFFFFF"/>
          </w:tcPr>
          <w:p w14:paraId="44AE5990" w14:textId="77777777" w:rsidR="00224535" w:rsidRDefault="00527581">
            <w:pPr>
              <w:pStyle w:val="Textoindependiente"/>
              <w:ind w:left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3960" w:type="dxa"/>
            <w:shd w:val="solid" w:color="000000" w:fill="FFFFFF"/>
          </w:tcPr>
          <w:p w14:paraId="6FAED1E9" w14:textId="77777777" w:rsidR="00224535" w:rsidRDefault="00527581">
            <w:pPr>
              <w:pStyle w:val="Textoindependiente"/>
              <w:ind w:left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Responsabilidades</w:t>
            </w:r>
          </w:p>
        </w:tc>
      </w:tr>
      <w:tr w:rsidR="00224535" w:rsidRPr="004C2D41" w14:paraId="5EF710E1" w14:textId="77777777">
        <w:tc>
          <w:tcPr>
            <w:tcW w:w="1890" w:type="dxa"/>
          </w:tcPr>
          <w:p w14:paraId="45680E08" w14:textId="77777777" w:rsidR="00224535" w:rsidRDefault="00200B11">
            <w:pPr>
              <w:pStyle w:val="InfoBlue"/>
            </w:pPr>
            <w:r>
              <w:t>Dueña</w:t>
            </w:r>
          </w:p>
        </w:tc>
        <w:tc>
          <w:tcPr>
            <w:tcW w:w="2610" w:type="dxa"/>
          </w:tcPr>
          <w:p w14:paraId="43EF1B2D" w14:textId="1679916C" w:rsidR="00224535" w:rsidRPr="00C47F8F" w:rsidRDefault="00C47F8F">
            <w:pPr>
              <w:pStyle w:val="InfoBlue"/>
              <w:rPr>
                <w:lang w:val="es-ES"/>
              </w:rPr>
            </w:pPr>
            <w:r w:rsidRPr="00C47F8F">
              <w:rPr>
                <w:lang w:val="es-ES"/>
              </w:rPr>
              <w:t xml:space="preserve">Persona encargada de la </w:t>
            </w:r>
            <w:r w:rsidR="004C2D41" w:rsidRPr="00C47F8F">
              <w:rPr>
                <w:lang w:val="es-ES"/>
              </w:rPr>
              <w:t>administración</w:t>
            </w:r>
            <w:r w:rsidRPr="00C47F8F">
              <w:rPr>
                <w:lang w:val="es-ES"/>
              </w:rPr>
              <w:t xml:space="preserve"> de los productos y la </w:t>
            </w:r>
            <w:r w:rsidR="004C2D41" w:rsidRPr="00C47F8F">
              <w:rPr>
                <w:lang w:val="es-ES"/>
              </w:rPr>
              <w:t>elaboración</w:t>
            </w:r>
            <w:r w:rsidRPr="00C47F8F">
              <w:rPr>
                <w:lang w:val="es-ES"/>
              </w:rPr>
              <w:t xml:space="preserve"> de estos.</w:t>
            </w:r>
          </w:p>
        </w:tc>
        <w:tc>
          <w:tcPr>
            <w:tcW w:w="3960" w:type="dxa"/>
          </w:tcPr>
          <w:p w14:paraId="46F2781F" w14:textId="77777777" w:rsidR="00224535" w:rsidRPr="001474A2" w:rsidRDefault="00C47F8F">
            <w:pPr>
              <w:pStyle w:val="InfoBlue"/>
              <w:rPr>
                <w:lang w:val="es-ES"/>
              </w:rPr>
            </w:pPr>
            <w:r>
              <w:rPr>
                <w:lang w:val="es-ES"/>
              </w:rPr>
              <w:t>La dueña se encargara de ver los pedidos realizados y realizar</w:t>
            </w:r>
            <w:r w:rsidR="00E96D62">
              <w:rPr>
                <w:lang w:val="es-ES"/>
              </w:rPr>
              <w:t xml:space="preserve"> un control de estos para poder solicitar la compra de los materiales.</w:t>
            </w:r>
          </w:p>
        </w:tc>
      </w:tr>
    </w:tbl>
    <w:p w14:paraId="474F7CDA" w14:textId="77777777" w:rsidR="00224535" w:rsidRDefault="00224535">
      <w:pPr>
        <w:rPr>
          <w:lang w:val="es-ES_tradnl"/>
        </w:rPr>
      </w:pPr>
    </w:p>
    <w:p w14:paraId="4F758D5D" w14:textId="77777777" w:rsidR="00224535" w:rsidRDefault="00224535">
      <w:pPr>
        <w:rPr>
          <w:lang w:val="es-ES_tradnl"/>
        </w:rPr>
      </w:pPr>
    </w:p>
    <w:p w14:paraId="6BBCFE47" w14:textId="77777777" w:rsidR="00224535" w:rsidRDefault="00527581" w:rsidP="004C2D41">
      <w:pPr>
        <w:pStyle w:val="Ttulo2"/>
      </w:pPr>
      <w:bookmarkStart w:id="44" w:name="_Toc29279037"/>
      <w:r>
        <w:t>Resumen de Usuarios</w:t>
      </w:r>
      <w:bookmarkEnd w:id="44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850"/>
        <w:gridCol w:w="2835"/>
        <w:gridCol w:w="2977"/>
      </w:tblGrid>
      <w:tr w:rsidR="00224535" w14:paraId="454107EC" w14:textId="77777777">
        <w:trPr>
          <w:trHeight w:val="418"/>
        </w:trPr>
        <w:tc>
          <w:tcPr>
            <w:tcW w:w="2682" w:type="dxa"/>
            <w:gridSpan w:val="2"/>
            <w:shd w:val="solid" w:color="000000" w:fill="FFFFFF"/>
          </w:tcPr>
          <w:p w14:paraId="4C73CD4C" w14:textId="50CC8ECF" w:rsidR="00224535" w:rsidRDefault="00527581">
            <w:pPr>
              <w:pStyle w:val="Textoindependiente"/>
              <w:ind w:left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</w:t>
            </w:r>
          </w:p>
        </w:tc>
        <w:tc>
          <w:tcPr>
            <w:tcW w:w="2835" w:type="dxa"/>
            <w:shd w:val="solid" w:color="000000" w:fill="FFFFFF"/>
          </w:tcPr>
          <w:p w14:paraId="1197BED8" w14:textId="77777777" w:rsidR="00224535" w:rsidRDefault="00527581">
            <w:pPr>
              <w:pStyle w:val="Textoindependiente"/>
              <w:ind w:left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2977" w:type="dxa"/>
            <w:shd w:val="solid" w:color="000000" w:fill="FFFFFF"/>
          </w:tcPr>
          <w:p w14:paraId="05811CF8" w14:textId="77777777" w:rsidR="00224535" w:rsidRDefault="00527581">
            <w:pPr>
              <w:pStyle w:val="Textoindependiente"/>
              <w:ind w:left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Stakeholder</w:t>
            </w:r>
          </w:p>
        </w:tc>
      </w:tr>
      <w:tr w:rsidR="00224535" w:rsidRPr="001474A2" w14:paraId="6EB73AA5" w14:textId="77777777">
        <w:trPr>
          <w:trHeight w:val="976"/>
        </w:trPr>
        <w:tc>
          <w:tcPr>
            <w:tcW w:w="1832" w:type="dxa"/>
          </w:tcPr>
          <w:p w14:paraId="6AD9BA8E" w14:textId="77777777" w:rsidR="00224535" w:rsidRPr="005E6B2C" w:rsidRDefault="005E6B2C">
            <w:pPr>
              <w:pStyle w:val="Textoindependiente2"/>
              <w:rPr>
                <w:i w:val="0"/>
                <w:lang w:val="es-ES_tradnl"/>
              </w:rPr>
            </w:pPr>
            <w:r w:rsidRPr="005E6B2C">
              <w:rPr>
                <w:i w:val="0"/>
                <w:color w:val="auto"/>
                <w:lang w:val="es-ES_tradnl"/>
              </w:rPr>
              <w:lastRenderedPageBreak/>
              <w:t>Administradora</w:t>
            </w:r>
          </w:p>
        </w:tc>
        <w:tc>
          <w:tcPr>
            <w:tcW w:w="3685" w:type="dxa"/>
            <w:gridSpan w:val="2"/>
          </w:tcPr>
          <w:p w14:paraId="3DD6C0EA" w14:textId="6807CA15" w:rsidR="00224535" w:rsidRPr="005E6B2C" w:rsidRDefault="005E6B2C">
            <w:pPr>
              <w:pStyle w:val="Textoindependiente2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 xml:space="preserve">La administradora vera todas las ordenes generadas en el sistema, </w:t>
            </w:r>
            <w:r w:rsidR="004C2D41">
              <w:rPr>
                <w:i w:val="0"/>
                <w:color w:val="auto"/>
                <w:lang w:val="es-ES_tradnl"/>
              </w:rPr>
              <w:t>hará</w:t>
            </w:r>
            <w:r>
              <w:rPr>
                <w:i w:val="0"/>
                <w:color w:val="auto"/>
                <w:lang w:val="es-ES_tradnl"/>
              </w:rPr>
              <w:t xml:space="preserve"> una gestión de todas las promociones.</w:t>
            </w:r>
          </w:p>
        </w:tc>
        <w:tc>
          <w:tcPr>
            <w:tcW w:w="2977" w:type="dxa"/>
          </w:tcPr>
          <w:p w14:paraId="72B39710" w14:textId="77777777" w:rsidR="00224535" w:rsidRPr="005E6B2C" w:rsidRDefault="005E6B2C">
            <w:pPr>
              <w:pStyle w:val="Textoindependiente2"/>
              <w:rPr>
                <w:i w:val="0"/>
                <w:lang w:val="es-ES_tradnl"/>
              </w:rPr>
            </w:pPr>
            <w:r w:rsidRPr="005E6B2C">
              <w:rPr>
                <w:i w:val="0"/>
                <w:color w:val="auto"/>
                <w:lang w:val="es-ES_tradnl"/>
              </w:rPr>
              <w:t>Dueña</w:t>
            </w:r>
          </w:p>
        </w:tc>
      </w:tr>
      <w:tr w:rsidR="00224535" w:rsidRPr="001474A2" w14:paraId="031086E6" w14:textId="77777777">
        <w:trPr>
          <w:trHeight w:val="976"/>
        </w:trPr>
        <w:tc>
          <w:tcPr>
            <w:tcW w:w="1832" w:type="dxa"/>
          </w:tcPr>
          <w:p w14:paraId="0651B345" w14:textId="77777777" w:rsidR="00224535" w:rsidRPr="005E6B2C" w:rsidRDefault="005E6B2C">
            <w:pPr>
              <w:pStyle w:val="Textoindependiente2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Contadora</w:t>
            </w:r>
          </w:p>
        </w:tc>
        <w:tc>
          <w:tcPr>
            <w:tcW w:w="3685" w:type="dxa"/>
            <w:gridSpan w:val="2"/>
          </w:tcPr>
          <w:p w14:paraId="07572421" w14:textId="77777777" w:rsidR="00224535" w:rsidRPr="005E6B2C" w:rsidRDefault="005E6B2C">
            <w:pPr>
              <w:pStyle w:val="Textoindependiente2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Generará reportes de las ventas y de</w:t>
            </w:r>
            <w:r w:rsidR="00035289">
              <w:rPr>
                <w:i w:val="0"/>
                <w:color w:val="auto"/>
                <w:lang w:val="es-ES_tradnl"/>
              </w:rPr>
              <w:t xml:space="preserve"> </w:t>
            </w:r>
            <w:r>
              <w:rPr>
                <w:i w:val="0"/>
                <w:color w:val="auto"/>
                <w:lang w:val="es-ES_tradnl"/>
              </w:rPr>
              <w:t>los productos para un mayor control de estos.</w:t>
            </w:r>
          </w:p>
        </w:tc>
        <w:tc>
          <w:tcPr>
            <w:tcW w:w="2977" w:type="dxa"/>
          </w:tcPr>
          <w:p w14:paraId="3511B319" w14:textId="77777777" w:rsidR="00224535" w:rsidRPr="00035289" w:rsidRDefault="00035289">
            <w:pPr>
              <w:pStyle w:val="Textoindependiente2"/>
              <w:rPr>
                <w:i w:val="0"/>
                <w:lang w:val="es-ES_tradnl"/>
              </w:rPr>
            </w:pPr>
            <w:r w:rsidRPr="00035289">
              <w:rPr>
                <w:i w:val="0"/>
                <w:color w:val="auto"/>
                <w:lang w:val="es-ES_tradnl"/>
              </w:rPr>
              <w:t>Dueña</w:t>
            </w:r>
          </w:p>
        </w:tc>
      </w:tr>
    </w:tbl>
    <w:p w14:paraId="2C13DD9A" w14:textId="77777777" w:rsidR="00224535" w:rsidRDefault="00224535">
      <w:pPr>
        <w:rPr>
          <w:lang w:val="es-ES_tradnl"/>
        </w:rPr>
      </w:pPr>
    </w:p>
    <w:p w14:paraId="112931B2" w14:textId="77777777" w:rsidR="00224535" w:rsidRDefault="00224535">
      <w:pPr>
        <w:rPr>
          <w:lang w:val="es-ES_tradnl"/>
        </w:rPr>
      </w:pPr>
    </w:p>
    <w:p w14:paraId="74642E7C" w14:textId="77777777" w:rsidR="00D54E4C" w:rsidRDefault="00D54E4C">
      <w:pPr>
        <w:rPr>
          <w:lang w:val="es-ES_tradnl"/>
        </w:rPr>
      </w:pPr>
    </w:p>
    <w:p w14:paraId="42584D6C" w14:textId="77777777" w:rsidR="00D54E4C" w:rsidRDefault="00D54E4C">
      <w:pPr>
        <w:rPr>
          <w:lang w:val="es-ES_tradnl"/>
        </w:rPr>
      </w:pPr>
    </w:p>
    <w:p w14:paraId="509F042C" w14:textId="77777777" w:rsidR="00224535" w:rsidRDefault="00224535">
      <w:pPr>
        <w:rPr>
          <w:lang w:val="es-ES_tradnl"/>
        </w:rPr>
      </w:pPr>
    </w:p>
    <w:p w14:paraId="7F6FE0F3" w14:textId="77777777" w:rsidR="0061034D" w:rsidRPr="00D54E4C" w:rsidRDefault="00527581" w:rsidP="0061034D">
      <w:pPr>
        <w:pStyle w:val="Ttulo1"/>
      </w:pPr>
      <w:bookmarkStart w:id="45" w:name="_Toc436203387"/>
      <w:bookmarkStart w:id="46" w:name="_Toc452813590"/>
      <w:bookmarkStart w:id="47" w:name="_Toc29279044"/>
      <w:bookmarkEnd w:id="39"/>
      <w:bookmarkEnd w:id="41"/>
      <w:r>
        <w:t>Descripción Global del Producto</w:t>
      </w:r>
      <w:bookmarkEnd w:id="45"/>
      <w:bookmarkEnd w:id="46"/>
      <w:bookmarkEnd w:id="47"/>
    </w:p>
    <w:p w14:paraId="0215C9BC" w14:textId="77777777" w:rsidR="00224535" w:rsidRDefault="00527581" w:rsidP="004C2D41">
      <w:pPr>
        <w:pStyle w:val="Ttulo2"/>
      </w:pPr>
      <w:bookmarkStart w:id="48" w:name="_Toc29279045"/>
      <w:r>
        <w:t>Perspectiva del product</w:t>
      </w:r>
      <w:bookmarkEnd w:id="48"/>
      <w:r w:rsidR="0061034D">
        <w:t>o</w:t>
      </w:r>
    </w:p>
    <w:p w14:paraId="18E8E3BA" w14:textId="77777777" w:rsidR="00224535" w:rsidRPr="00DF4707" w:rsidRDefault="0061034D" w:rsidP="0061034D">
      <w:pPr>
        <w:ind w:left="709"/>
        <w:rPr>
          <w:rFonts w:ascii="Arial" w:hAnsi="Arial" w:cs="Arial"/>
          <w:lang w:val="es-ES_tradnl"/>
        </w:rPr>
      </w:pPr>
      <w:r w:rsidRPr="00DF4707">
        <w:rPr>
          <w:rFonts w:ascii="Arial" w:hAnsi="Arial" w:cs="Arial"/>
          <w:lang w:val="es-ES_tradnl"/>
        </w:rPr>
        <w:t xml:space="preserve">El producto a desarrollar es un sistema de ventas de arreglos florales para la empresa </w:t>
      </w:r>
      <w:r w:rsidRPr="00DF4707">
        <w:rPr>
          <w:rFonts w:ascii="Arial" w:hAnsi="Arial" w:cs="Arial"/>
          <w:i/>
          <w:lang w:val="es-ES_tradnl"/>
        </w:rPr>
        <w:t>Bikelltia</w:t>
      </w:r>
      <w:r w:rsidRPr="00DF4707">
        <w:rPr>
          <w:rFonts w:ascii="Arial" w:hAnsi="Arial" w:cs="Arial"/>
          <w:lang w:val="es-ES_tradnl"/>
        </w:rPr>
        <w:t xml:space="preserve"> con la intención de crear un nuevo servicio para el personal que labora en dicha entidad. El área a tratar</w:t>
      </w:r>
      <w:r w:rsidR="00DF4707">
        <w:rPr>
          <w:rFonts w:ascii="Arial" w:hAnsi="Arial" w:cs="Arial"/>
          <w:lang w:val="es-ES_tradnl"/>
        </w:rPr>
        <w:t xml:space="preserve"> </w:t>
      </w:r>
      <w:r w:rsidRPr="00DF4707">
        <w:rPr>
          <w:rFonts w:ascii="Arial" w:hAnsi="Arial" w:cs="Arial"/>
          <w:lang w:val="es-ES_tradnl"/>
        </w:rPr>
        <w:t>por el sistema es el de administración de las ventas en general. El producto a desarrollar es una aplicación utilizando tecnología web</w:t>
      </w:r>
    </w:p>
    <w:p w14:paraId="3975136A" w14:textId="77777777" w:rsidR="00224535" w:rsidRDefault="00527581">
      <w:pPr>
        <w:pStyle w:val="Ttulo1"/>
      </w:pPr>
      <w:bookmarkStart w:id="49" w:name="_Toc29279049"/>
      <w:r>
        <w:t>Descripción Global del Producto</w:t>
      </w:r>
      <w:bookmarkEnd w:id="49"/>
    </w:p>
    <w:p w14:paraId="5B76A6DE" w14:textId="77777777" w:rsidR="0061034D" w:rsidRDefault="0061034D" w:rsidP="004C2D41">
      <w:pPr>
        <w:pStyle w:val="Ttulo2"/>
      </w:pPr>
      <w:r>
        <w:t>Gestión de productos</w:t>
      </w:r>
    </w:p>
    <w:p w14:paraId="71EC78EC" w14:textId="77777777" w:rsidR="0061034D" w:rsidRPr="0061034D" w:rsidRDefault="0061034D" w:rsidP="00B40E3C">
      <w:pPr>
        <w:pStyle w:val="Ttulo4"/>
        <w:numPr>
          <w:ilvl w:val="0"/>
          <w:numId w:val="0"/>
        </w:numPr>
        <w:ind w:firstLine="709"/>
      </w:pPr>
      <w:r>
        <w:t>Permite el registro detallado de los arreglos florales</w:t>
      </w:r>
    </w:p>
    <w:p w14:paraId="5941A010" w14:textId="45A677DA" w:rsidR="004C2D41" w:rsidRDefault="004C2D41" w:rsidP="004C2D41">
      <w:pPr>
        <w:pStyle w:val="Ttulo2"/>
      </w:pPr>
      <w:r w:rsidRPr="004C2D41">
        <w:t>Medio de Marketing</w:t>
      </w:r>
    </w:p>
    <w:p w14:paraId="372403D6" w14:textId="4DBD1A7E" w:rsidR="004C2D41" w:rsidRPr="004C2D41" w:rsidRDefault="004C2D41" w:rsidP="004C2D41">
      <w:pPr>
        <w:ind w:left="709"/>
        <w:rPr>
          <w:lang w:val="es-ES_tradnl"/>
        </w:rPr>
      </w:pPr>
      <w:r>
        <w:rPr>
          <w:lang w:val="es-ES_tradnl"/>
        </w:rPr>
        <w:t xml:space="preserve">Permitirá a la empresa llegar a difundir todos sus productos en el mercado peruano a través del medio web.  </w:t>
      </w:r>
    </w:p>
    <w:p w14:paraId="17E7F39E" w14:textId="77777777" w:rsidR="0061034D" w:rsidRDefault="0061034D" w:rsidP="004C2D41">
      <w:pPr>
        <w:pStyle w:val="Ttulo2"/>
      </w:pPr>
      <w:r>
        <w:t>Gestión de ventas</w:t>
      </w:r>
    </w:p>
    <w:p w14:paraId="3879ADDF" w14:textId="77777777" w:rsidR="0061034D" w:rsidRPr="0061034D" w:rsidRDefault="0061034D" w:rsidP="00B40E3C">
      <w:pPr>
        <w:pStyle w:val="Ttulo4"/>
        <w:numPr>
          <w:ilvl w:val="0"/>
          <w:numId w:val="0"/>
        </w:numPr>
        <w:ind w:left="864" w:hanging="155"/>
      </w:pPr>
      <w:r>
        <w:t>Permite la consulta de todos los pedidos con sus detalles</w:t>
      </w:r>
    </w:p>
    <w:p w14:paraId="2F1003B4" w14:textId="77777777" w:rsidR="0061034D" w:rsidRDefault="00527581" w:rsidP="0061034D">
      <w:pPr>
        <w:pStyle w:val="Ttulo1"/>
      </w:pPr>
      <w:bookmarkStart w:id="50" w:name="_Toc436203405"/>
      <w:bookmarkStart w:id="51" w:name="_Toc452813599"/>
      <w:bookmarkStart w:id="52" w:name="_Toc29279053"/>
      <w:r>
        <w:t>Restricciones</w:t>
      </w:r>
      <w:bookmarkEnd w:id="50"/>
      <w:bookmarkEnd w:id="51"/>
      <w:bookmarkEnd w:id="52"/>
      <w:r>
        <w:t xml:space="preserve"> </w:t>
      </w:r>
    </w:p>
    <w:p w14:paraId="146AD301" w14:textId="77777777" w:rsidR="00224535" w:rsidRDefault="00527581">
      <w:pPr>
        <w:pStyle w:val="Ttulo1"/>
      </w:pPr>
      <w:bookmarkStart w:id="53" w:name="_Toc436203407"/>
      <w:bookmarkStart w:id="54" w:name="_Toc452813601"/>
      <w:bookmarkStart w:id="55" w:name="_Toc29279054"/>
      <w:r>
        <w:t>Precedencia y Prioridad</w:t>
      </w:r>
      <w:bookmarkEnd w:id="53"/>
      <w:bookmarkEnd w:id="54"/>
      <w:bookmarkEnd w:id="55"/>
    </w:p>
    <w:p w14:paraId="612D9332" w14:textId="77777777" w:rsidR="00224535" w:rsidRPr="00B724AA" w:rsidRDefault="00B724AA" w:rsidP="00B724AA">
      <w:pPr>
        <w:pStyle w:val="Ttulo1"/>
        <w:numPr>
          <w:ilvl w:val="0"/>
          <w:numId w:val="0"/>
        </w:numPr>
        <w:ind w:left="709"/>
        <w:rPr>
          <w:sz w:val="22"/>
        </w:rPr>
      </w:pPr>
      <w:r>
        <w:rPr>
          <w:b w:val="0"/>
          <w:sz w:val="20"/>
        </w:rPr>
        <w:t>Ba</w:t>
      </w:r>
      <w:r w:rsidRPr="0061034D">
        <w:rPr>
          <w:b w:val="0"/>
          <w:sz w:val="20"/>
        </w:rPr>
        <w:t>ckup que</w:t>
      </w:r>
      <w:r w:rsidRPr="0061034D">
        <w:rPr>
          <w:sz w:val="20"/>
        </w:rPr>
        <w:t xml:space="preserve"> </w:t>
      </w:r>
      <w:r w:rsidRPr="0061034D">
        <w:rPr>
          <w:b w:val="0"/>
          <w:sz w:val="20"/>
        </w:rPr>
        <w:t>respalde toda la información</w:t>
      </w:r>
      <w:r w:rsidRPr="0061034D">
        <w:rPr>
          <w:sz w:val="20"/>
        </w:rPr>
        <w:t xml:space="preserve"> </w:t>
      </w:r>
    </w:p>
    <w:p w14:paraId="2C74CA18" w14:textId="77777777" w:rsidR="00224535" w:rsidRDefault="00527581">
      <w:pPr>
        <w:pStyle w:val="Ttulo1"/>
      </w:pPr>
      <w:bookmarkStart w:id="56" w:name="_Toc436203408"/>
      <w:bookmarkStart w:id="57" w:name="_Toc452813602"/>
      <w:bookmarkStart w:id="58" w:name="_Toc29279055"/>
      <w:r>
        <w:t>Otros Requisitos del Producto</w:t>
      </w:r>
      <w:bookmarkEnd w:id="56"/>
      <w:bookmarkEnd w:id="57"/>
      <w:bookmarkEnd w:id="58"/>
    </w:p>
    <w:p w14:paraId="1779C7E6" w14:textId="77777777" w:rsidR="00224535" w:rsidRPr="00B724AA" w:rsidRDefault="00B724AA" w:rsidP="00B724AA">
      <w:pPr>
        <w:pStyle w:val="Ttulo1"/>
        <w:numPr>
          <w:ilvl w:val="0"/>
          <w:numId w:val="0"/>
        </w:numPr>
        <w:ind w:left="709"/>
        <w:rPr>
          <w:sz w:val="22"/>
        </w:rPr>
      </w:pPr>
      <w:bookmarkStart w:id="59" w:name="_Toc425054410"/>
      <w:bookmarkStart w:id="60" w:name="_Toc422186503"/>
      <w:bookmarkStart w:id="61" w:name="_Toc436203409"/>
      <w:bookmarkStart w:id="62" w:name="_Toc452813603"/>
      <w:r>
        <w:rPr>
          <w:b w:val="0"/>
          <w:sz w:val="20"/>
        </w:rPr>
        <w:t>Contar con un usuario y contraseña para poder acceder al sistema</w:t>
      </w:r>
    </w:p>
    <w:p w14:paraId="35F6797A" w14:textId="77777777" w:rsidR="00224535" w:rsidRDefault="00527581" w:rsidP="004C2D41">
      <w:pPr>
        <w:pStyle w:val="Ttulo2"/>
      </w:pPr>
      <w:bookmarkStart w:id="63" w:name="_Toc29279056"/>
      <w:r>
        <w:t>Estándares Aplicables</w:t>
      </w:r>
      <w:bookmarkEnd w:id="59"/>
      <w:bookmarkEnd w:id="60"/>
      <w:bookmarkEnd w:id="61"/>
      <w:bookmarkEnd w:id="62"/>
      <w:bookmarkEnd w:id="63"/>
    </w:p>
    <w:p w14:paraId="4B9F1CA1" w14:textId="77777777" w:rsidR="00224535" w:rsidRPr="004A7F0C" w:rsidRDefault="00B724AA" w:rsidP="004A7F0C">
      <w:pPr>
        <w:pStyle w:val="Ttulo1"/>
        <w:numPr>
          <w:ilvl w:val="0"/>
          <w:numId w:val="0"/>
        </w:numPr>
        <w:ind w:left="709"/>
      </w:pPr>
      <w:r>
        <w:rPr>
          <w:b w:val="0"/>
          <w:sz w:val="20"/>
        </w:rPr>
        <w:t xml:space="preserve">RUP: es necesario que cada proyecto </w:t>
      </w:r>
      <w:r w:rsidR="0026462A">
        <w:rPr>
          <w:b w:val="0"/>
          <w:sz w:val="20"/>
        </w:rPr>
        <w:t>esté</w:t>
      </w:r>
      <w:r w:rsidR="00B738EC">
        <w:rPr>
          <w:b w:val="0"/>
          <w:sz w:val="20"/>
        </w:rPr>
        <w:t xml:space="preserve"> definido por un determinado modelo lo cual permitirá la relación semántica entre los elementos que intervienen en la implementación del sistema de ventas.</w:t>
      </w:r>
    </w:p>
    <w:p w14:paraId="321A2820" w14:textId="77777777" w:rsidR="00224535" w:rsidRDefault="00527581" w:rsidP="004C2D41">
      <w:pPr>
        <w:pStyle w:val="Ttulo2"/>
      </w:pPr>
      <w:bookmarkStart w:id="64" w:name="_Toc425054411"/>
      <w:bookmarkStart w:id="65" w:name="_Toc422186504"/>
      <w:bookmarkStart w:id="66" w:name="_Toc436203410"/>
      <w:bookmarkStart w:id="67" w:name="_Toc452813604"/>
      <w:bookmarkStart w:id="68" w:name="_Toc29279057"/>
      <w:r>
        <w:t>Requisitos de Sistema</w:t>
      </w:r>
      <w:bookmarkEnd w:id="64"/>
      <w:bookmarkEnd w:id="65"/>
      <w:bookmarkEnd w:id="66"/>
      <w:bookmarkEnd w:id="67"/>
      <w:bookmarkEnd w:id="68"/>
    </w:p>
    <w:p w14:paraId="30823316" w14:textId="77777777" w:rsidR="00224535" w:rsidRPr="00EC3055" w:rsidRDefault="00B738EC" w:rsidP="00B738EC">
      <w:pPr>
        <w:ind w:left="709"/>
        <w:rPr>
          <w:rFonts w:ascii="Arial" w:hAnsi="Arial" w:cs="Arial"/>
          <w:color w:val="FF0000"/>
          <w:lang w:val="es-ES_tradnl"/>
        </w:rPr>
      </w:pPr>
      <w:bookmarkStart w:id="69" w:name="_Toc346297793"/>
      <w:r w:rsidRPr="00EC3055">
        <w:rPr>
          <w:rFonts w:ascii="Arial" w:hAnsi="Arial" w:cs="Arial"/>
          <w:lang w:val="es-PE"/>
        </w:rPr>
        <w:t>Entre los requisitos funcionales están referidos a las consultas, procedimientos y/o actividades necesarios para cumplir los objetivos del sistema.</w:t>
      </w:r>
      <w:r w:rsidRPr="00EC3055">
        <w:rPr>
          <w:rFonts w:ascii="Arial" w:hAnsi="Arial" w:cs="Arial"/>
          <w:color w:val="FF0000"/>
          <w:lang w:val="es-ES_tradnl"/>
        </w:rPr>
        <w:tab/>
      </w:r>
    </w:p>
    <w:p w14:paraId="0DEE9635" w14:textId="77777777" w:rsidR="00224535" w:rsidRDefault="00527581" w:rsidP="004C2D41">
      <w:pPr>
        <w:pStyle w:val="Ttulo2"/>
      </w:pPr>
      <w:bookmarkStart w:id="70" w:name="_Toc425054412"/>
      <w:bookmarkStart w:id="71" w:name="_Toc422186505"/>
      <w:bookmarkStart w:id="72" w:name="_Toc436203411"/>
      <w:bookmarkStart w:id="73" w:name="_Toc452813605"/>
      <w:bookmarkStart w:id="74" w:name="_Toc29279058"/>
      <w:r>
        <w:t>Requisitos de Desempeño</w:t>
      </w:r>
      <w:bookmarkEnd w:id="69"/>
      <w:bookmarkEnd w:id="70"/>
      <w:bookmarkEnd w:id="71"/>
      <w:bookmarkEnd w:id="72"/>
      <w:bookmarkEnd w:id="73"/>
      <w:bookmarkEnd w:id="74"/>
    </w:p>
    <w:p w14:paraId="1505201C" w14:textId="77777777" w:rsidR="00224535" w:rsidRPr="00EC3055" w:rsidRDefault="0026462A" w:rsidP="00B738EC">
      <w:pPr>
        <w:ind w:left="709"/>
        <w:rPr>
          <w:rFonts w:ascii="Arial" w:hAnsi="Arial" w:cs="Arial"/>
          <w:lang w:val="es-ES_tradnl"/>
        </w:rPr>
      </w:pPr>
      <w:r w:rsidRPr="00EC3055">
        <w:rPr>
          <w:rFonts w:ascii="Arial" w:hAnsi="Arial" w:cs="Arial"/>
          <w:lang w:val="es-ES_tradnl"/>
        </w:rPr>
        <w:t>Capacitación</w:t>
      </w:r>
      <w:r w:rsidR="00B738EC" w:rsidRPr="00EC3055">
        <w:rPr>
          <w:rFonts w:ascii="Arial" w:hAnsi="Arial" w:cs="Arial"/>
          <w:lang w:val="es-ES_tradnl"/>
        </w:rPr>
        <w:t xml:space="preserve"> del personal que va </w:t>
      </w:r>
      <w:r w:rsidRPr="00EC3055">
        <w:rPr>
          <w:rFonts w:ascii="Arial" w:hAnsi="Arial" w:cs="Arial"/>
          <w:lang w:val="es-ES_tradnl"/>
        </w:rPr>
        <w:t>hacer</w:t>
      </w:r>
      <w:r w:rsidR="00B738EC" w:rsidRPr="00EC3055">
        <w:rPr>
          <w:rFonts w:ascii="Arial" w:hAnsi="Arial" w:cs="Arial"/>
          <w:lang w:val="es-ES_tradnl"/>
        </w:rPr>
        <w:t xml:space="preserve"> uso de dicha herramienta </w:t>
      </w:r>
      <w:r w:rsidRPr="00EC3055">
        <w:rPr>
          <w:rFonts w:ascii="Arial" w:hAnsi="Arial" w:cs="Arial"/>
          <w:lang w:val="es-ES_tradnl"/>
        </w:rPr>
        <w:t>tecnológica.</w:t>
      </w:r>
    </w:p>
    <w:p w14:paraId="00AD9623" w14:textId="77777777" w:rsidR="00224535" w:rsidRDefault="00527581" w:rsidP="004C2D41">
      <w:pPr>
        <w:pStyle w:val="Ttulo2"/>
      </w:pPr>
      <w:bookmarkStart w:id="75" w:name="_Toc425054413"/>
      <w:bookmarkStart w:id="76" w:name="_Toc346297794"/>
      <w:bookmarkStart w:id="77" w:name="_Toc422186506"/>
      <w:bookmarkStart w:id="78" w:name="_Toc436203412"/>
      <w:bookmarkStart w:id="79" w:name="_Toc452813606"/>
      <w:bookmarkStart w:id="80" w:name="_Toc29279059"/>
      <w:r>
        <w:lastRenderedPageBreak/>
        <w:t>Requisitos de Entorno</w:t>
      </w:r>
      <w:bookmarkEnd w:id="75"/>
      <w:bookmarkEnd w:id="76"/>
      <w:bookmarkEnd w:id="77"/>
      <w:bookmarkEnd w:id="78"/>
      <w:bookmarkEnd w:id="79"/>
      <w:bookmarkEnd w:id="80"/>
    </w:p>
    <w:p w14:paraId="1E656687" w14:textId="77777777" w:rsidR="00C4303B" w:rsidRPr="00EC3055" w:rsidRDefault="00C4303B" w:rsidP="00C4303B">
      <w:pPr>
        <w:ind w:left="709"/>
        <w:rPr>
          <w:rFonts w:ascii="Arial" w:hAnsi="Arial" w:cs="Arial"/>
          <w:lang w:val="es-ES_tradnl"/>
        </w:rPr>
      </w:pPr>
      <w:r w:rsidRPr="00EC3055">
        <w:rPr>
          <w:rFonts w:ascii="Arial" w:hAnsi="Arial" w:cs="Arial"/>
          <w:lang w:val="es-ES_tradnl"/>
        </w:rPr>
        <w:t>Disponibilidad de horario</w:t>
      </w:r>
    </w:p>
    <w:p w14:paraId="331B0A28" w14:textId="77777777" w:rsidR="00C4303B" w:rsidRPr="00EC3055" w:rsidRDefault="00C4303B" w:rsidP="00C4303B">
      <w:pPr>
        <w:ind w:left="709"/>
        <w:rPr>
          <w:rFonts w:ascii="Arial" w:hAnsi="Arial" w:cs="Arial"/>
          <w:lang w:val="es-ES_tradnl"/>
        </w:rPr>
      </w:pPr>
      <w:r w:rsidRPr="00EC3055">
        <w:rPr>
          <w:rFonts w:ascii="Arial" w:hAnsi="Arial" w:cs="Arial"/>
          <w:lang w:val="es-ES_tradnl"/>
        </w:rPr>
        <w:t>Área accesible para ir pudiendo desarrollar el sistema</w:t>
      </w:r>
    </w:p>
    <w:p w14:paraId="2F617FF4" w14:textId="77777777" w:rsidR="00224535" w:rsidRPr="00EC3055" w:rsidRDefault="00C4303B" w:rsidP="00C4303B">
      <w:pPr>
        <w:ind w:left="709"/>
        <w:rPr>
          <w:rFonts w:ascii="Arial" w:hAnsi="Arial" w:cs="Arial"/>
          <w:lang w:val="es-ES_tradnl"/>
        </w:rPr>
      </w:pPr>
      <w:r w:rsidRPr="00EC3055">
        <w:rPr>
          <w:rFonts w:ascii="Arial" w:hAnsi="Arial" w:cs="Arial"/>
          <w:lang w:val="es-ES_tradnl"/>
        </w:rPr>
        <w:t>Contar con los conocimientos básicos para un buen uso del software</w:t>
      </w:r>
    </w:p>
    <w:p w14:paraId="4A76868C" w14:textId="77777777" w:rsidR="00224535" w:rsidRDefault="00527581">
      <w:pPr>
        <w:pStyle w:val="Ttulo1"/>
      </w:pPr>
      <w:bookmarkStart w:id="81" w:name="_Toc436203413"/>
      <w:bookmarkStart w:id="82" w:name="_Toc452813607"/>
      <w:bookmarkStart w:id="83" w:name="_Toc22650840"/>
      <w:bookmarkStart w:id="84" w:name="_Toc29279060"/>
      <w:r>
        <w:t>Requisitos de Documentación</w:t>
      </w:r>
      <w:bookmarkEnd w:id="81"/>
      <w:bookmarkEnd w:id="82"/>
      <w:bookmarkEnd w:id="83"/>
      <w:bookmarkEnd w:id="84"/>
    </w:p>
    <w:p w14:paraId="40149552" w14:textId="77777777" w:rsidR="00224535" w:rsidRDefault="00527581" w:rsidP="004C2D41">
      <w:pPr>
        <w:pStyle w:val="Ttulo2"/>
      </w:pPr>
      <w:bookmarkStart w:id="85" w:name="_Toc425054415"/>
      <w:bookmarkStart w:id="86" w:name="_Toc422186508"/>
      <w:bookmarkStart w:id="87" w:name="_Toc436203414"/>
      <w:bookmarkStart w:id="88" w:name="_Toc452813608"/>
      <w:bookmarkStart w:id="89" w:name="_Toc22650841"/>
      <w:bookmarkStart w:id="90" w:name="_Toc29279061"/>
      <w:r>
        <w:t>Manual de Usuario</w:t>
      </w:r>
      <w:bookmarkEnd w:id="85"/>
      <w:bookmarkEnd w:id="86"/>
      <w:bookmarkEnd w:id="87"/>
      <w:bookmarkEnd w:id="88"/>
      <w:bookmarkEnd w:id="89"/>
      <w:bookmarkEnd w:id="90"/>
    </w:p>
    <w:p w14:paraId="70B12E86" w14:textId="77777777" w:rsidR="00C4303B" w:rsidRPr="00EC3055" w:rsidRDefault="00C4303B" w:rsidP="00C4303B">
      <w:pPr>
        <w:ind w:left="709"/>
        <w:rPr>
          <w:rFonts w:ascii="Arial" w:hAnsi="Arial" w:cs="Arial"/>
          <w:lang w:val="es-ES_tradnl"/>
        </w:rPr>
      </w:pPr>
      <w:r w:rsidRPr="00EC3055">
        <w:rPr>
          <w:rFonts w:ascii="Arial" w:hAnsi="Arial" w:cs="Arial"/>
          <w:lang w:val="es-ES_tradnl"/>
        </w:rPr>
        <w:t xml:space="preserve">El manual del usuario debe encontrarse en el </w:t>
      </w:r>
      <w:bookmarkStart w:id="91" w:name="_GoBack"/>
      <w:bookmarkEnd w:id="91"/>
      <w:r w:rsidRPr="00EC3055">
        <w:rPr>
          <w:rFonts w:ascii="Arial" w:hAnsi="Arial" w:cs="Arial"/>
          <w:lang w:val="es-ES_tradnl"/>
        </w:rPr>
        <w:t>sistema y también impreso para su mejor comprensión.</w:t>
      </w:r>
    </w:p>
    <w:p w14:paraId="5852AC4F" w14:textId="77777777" w:rsidR="00224535" w:rsidRDefault="00527581" w:rsidP="004C2D41">
      <w:pPr>
        <w:pStyle w:val="Ttulo2"/>
      </w:pPr>
      <w:bookmarkStart w:id="92" w:name="_Toc425054416"/>
      <w:bookmarkStart w:id="93" w:name="_Toc422186509"/>
      <w:bookmarkStart w:id="94" w:name="_Toc436203415"/>
      <w:bookmarkStart w:id="95" w:name="_Toc452813609"/>
      <w:bookmarkStart w:id="96" w:name="_Toc22650842"/>
      <w:bookmarkStart w:id="97" w:name="_Toc29279062"/>
      <w:r>
        <w:t>Ayuda en Línea</w:t>
      </w:r>
      <w:bookmarkEnd w:id="92"/>
      <w:bookmarkEnd w:id="93"/>
      <w:bookmarkEnd w:id="94"/>
      <w:bookmarkEnd w:id="95"/>
      <w:bookmarkEnd w:id="96"/>
      <w:bookmarkEnd w:id="97"/>
    </w:p>
    <w:p w14:paraId="76A9469C" w14:textId="77777777" w:rsidR="00C4303B" w:rsidRPr="00EC3055" w:rsidRDefault="00C4303B" w:rsidP="00C4303B">
      <w:pPr>
        <w:ind w:left="709"/>
        <w:rPr>
          <w:rFonts w:ascii="Arial" w:hAnsi="Arial" w:cs="Arial"/>
          <w:lang w:val="es-ES_tradnl"/>
        </w:rPr>
      </w:pPr>
      <w:r w:rsidRPr="00EC3055">
        <w:rPr>
          <w:rFonts w:ascii="Arial" w:hAnsi="Arial" w:cs="Arial"/>
          <w:lang w:val="es-ES_tradnl"/>
        </w:rPr>
        <w:t>Se contara con un manual de guía para poder lograr el registro del personal eficientemente.</w:t>
      </w:r>
    </w:p>
    <w:p w14:paraId="5706CECC" w14:textId="77777777" w:rsidR="0015594B" w:rsidRPr="007E5BB2" w:rsidRDefault="00527581" w:rsidP="004C2D41">
      <w:pPr>
        <w:pStyle w:val="Ttulo2"/>
      </w:pPr>
      <w:bookmarkStart w:id="98" w:name="_Toc425054417"/>
      <w:bookmarkStart w:id="99" w:name="_Toc422186510"/>
      <w:bookmarkStart w:id="100" w:name="_Toc436203416"/>
      <w:bookmarkStart w:id="101" w:name="_Toc452813610"/>
      <w:bookmarkStart w:id="102" w:name="_Toc22650843"/>
      <w:bookmarkStart w:id="103" w:name="_Toc29279063"/>
      <w:r>
        <w:t>Guías de Instalación, Configuración, y Fichero Léame</w:t>
      </w:r>
      <w:bookmarkEnd w:id="98"/>
      <w:bookmarkEnd w:id="99"/>
      <w:bookmarkEnd w:id="100"/>
      <w:bookmarkEnd w:id="101"/>
      <w:bookmarkEnd w:id="102"/>
      <w:bookmarkEnd w:id="103"/>
    </w:p>
    <w:sectPr w:rsidR="0015594B" w:rsidRPr="007E5BB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Universidad Ricardo Palma" w:date="2014-09-19T15:16:00Z" w:initials="URP">
    <w:p w14:paraId="78232AB7" w14:textId="77777777" w:rsidR="00C07867" w:rsidRPr="00C07867" w:rsidRDefault="00C07867">
      <w:pPr>
        <w:pStyle w:val="Textocomentario"/>
        <w:rPr>
          <w:lang w:val="es-PE"/>
        </w:rPr>
      </w:pPr>
      <w:r>
        <w:rPr>
          <w:rStyle w:val="Refdecomentario"/>
        </w:rPr>
        <w:annotationRef/>
      </w:r>
      <w:r w:rsidRPr="00C07867">
        <w:rPr>
          <w:lang w:val="es-PE"/>
        </w:rPr>
        <w:t>Revisar ortografía aquí y en todo el document</w:t>
      </w:r>
      <w:r>
        <w:rPr>
          <w:lang w:val="es-PE"/>
        </w:rPr>
        <w:t>o</w:t>
      </w:r>
    </w:p>
  </w:comment>
  <w:comment w:id="9" w:author="ricardo vasquez" w:date="2014-09-26T15:31:00Z" w:initials="rv">
    <w:p w14:paraId="782A9A13" w14:textId="77777777" w:rsidR="008D2EFA" w:rsidRPr="004C2D41" w:rsidRDefault="008D2EFA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4C2D41">
        <w:rPr>
          <w:lang w:val="es-ES"/>
        </w:rPr>
        <w:t>revisado</w:t>
      </w:r>
    </w:p>
  </w:comment>
  <w:comment w:id="23" w:author="Universidad Ricardo Palma" w:date="2014-09-19T15:14:00Z" w:initials="URP">
    <w:p w14:paraId="1565C4D0" w14:textId="77777777" w:rsidR="00C07867" w:rsidRPr="00C07867" w:rsidRDefault="00C07867">
      <w:pPr>
        <w:pStyle w:val="Textocomentario"/>
        <w:rPr>
          <w:lang w:val="es-PE"/>
        </w:rPr>
      </w:pPr>
      <w:r>
        <w:rPr>
          <w:rStyle w:val="Refdecomentario"/>
        </w:rPr>
        <w:annotationRef/>
      </w:r>
      <w:r w:rsidRPr="00C07867">
        <w:rPr>
          <w:lang w:val="es-PE"/>
        </w:rPr>
        <w:t xml:space="preserve">Insertar aquí una descripción de la empresa , su giro de negocio , </w:t>
      </w:r>
      <w:r>
        <w:rPr>
          <w:lang w:val="es-PE"/>
        </w:rPr>
        <w:t xml:space="preserve">su ubicación y mercado objetivo </w:t>
      </w:r>
    </w:p>
  </w:comment>
  <w:comment w:id="24" w:author="ricardo vasquez" w:date="2014-09-26T15:34:00Z" w:initials="rv">
    <w:p w14:paraId="7C3C276A" w14:textId="77777777" w:rsidR="008D2EFA" w:rsidRPr="008D2EFA" w:rsidRDefault="008D2EFA">
      <w:pPr>
        <w:pStyle w:val="Textocomentario"/>
        <w:rPr>
          <w:lang w:val="es-PE"/>
        </w:rPr>
      </w:pPr>
      <w:r>
        <w:rPr>
          <w:rStyle w:val="Refdecomentario"/>
        </w:rPr>
        <w:annotationRef/>
      </w:r>
      <w:r w:rsidRPr="008D2EFA">
        <w:rPr>
          <w:lang w:val="es-PE"/>
        </w:rPr>
        <w:t>Revisado, agregale la ubicacion</w:t>
      </w:r>
    </w:p>
  </w:comment>
  <w:comment w:id="26" w:author="Universidad Ricardo Palma" w:date="2014-09-19T15:17:00Z" w:initials="URP">
    <w:p w14:paraId="2AC11521" w14:textId="77777777" w:rsidR="00C07867" w:rsidRPr="00C07867" w:rsidRDefault="00C07867">
      <w:pPr>
        <w:pStyle w:val="Textocomentario"/>
        <w:rPr>
          <w:lang w:val="es-PE"/>
        </w:rPr>
      </w:pPr>
      <w:r>
        <w:rPr>
          <w:rStyle w:val="Refdecomentario"/>
        </w:rPr>
        <w:annotationRef/>
      </w:r>
      <w:r w:rsidRPr="00C07867">
        <w:rPr>
          <w:lang w:val="es-PE"/>
        </w:rPr>
        <w:t xml:space="preserve">No es solo este , el impacto en el negocio es mayor </w:t>
      </w:r>
    </w:p>
  </w:comment>
  <w:comment w:id="27" w:author="ricardo vasquez" w:date="2014-09-26T15:38:00Z" w:initials="rv">
    <w:p w14:paraId="4C546423" w14:textId="77777777" w:rsidR="008D2EFA" w:rsidRPr="00FB61AB" w:rsidRDefault="008D2EFA">
      <w:pPr>
        <w:pStyle w:val="Textocomentario"/>
        <w:rPr>
          <w:lang w:val="es-PE"/>
        </w:rPr>
      </w:pPr>
      <w:r>
        <w:rPr>
          <w:rStyle w:val="Refdecomentario"/>
        </w:rPr>
        <w:annotationRef/>
      </w:r>
      <w:r w:rsidRPr="00FB61AB">
        <w:rPr>
          <w:lang w:val="es-PE"/>
        </w:rPr>
        <w:t>Revisado</w:t>
      </w:r>
    </w:p>
  </w:comment>
  <w:comment w:id="33" w:author="Universidad Ricardo Palma" w:date="2014-09-19T15:19:00Z" w:initials="URP">
    <w:p w14:paraId="76BA8802" w14:textId="77777777" w:rsidR="00C07867" w:rsidRPr="00C07867" w:rsidRDefault="00C07867">
      <w:pPr>
        <w:pStyle w:val="Textocomentario"/>
        <w:rPr>
          <w:lang w:val="es-PE"/>
        </w:rPr>
      </w:pPr>
      <w:r>
        <w:rPr>
          <w:rStyle w:val="Refdecomentario"/>
        </w:rPr>
        <w:annotationRef/>
      </w:r>
      <w:r w:rsidRPr="00C07867">
        <w:rPr>
          <w:lang w:val="es-PE"/>
        </w:rPr>
        <w:t>Describer que permitira hacer o lograr con el sistema</w:t>
      </w:r>
    </w:p>
  </w:comment>
  <w:comment w:id="34" w:author="ricardo vasquez" w:date="2014-09-26T15:40:00Z" w:initials="rv">
    <w:p w14:paraId="345D86A0" w14:textId="0F555408" w:rsidR="00382B23" w:rsidRPr="004C2D41" w:rsidRDefault="00382B23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4C2D41">
        <w:rPr>
          <w:lang w:val="es-ES"/>
        </w:rPr>
        <w:t>revisado</w:t>
      </w:r>
    </w:p>
  </w:comment>
  <w:comment w:id="35" w:author="Universidad Ricardo Palma" w:date="2014-09-19T15:19:00Z" w:initials="URP">
    <w:p w14:paraId="6D00A438" w14:textId="77777777" w:rsidR="00C07867" w:rsidRPr="00C07867" w:rsidRDefault="00C07867">
      <w:pPr>
        <w:pStyle w:val="Textocomentario"/>
        <w:rPr>
          <w:lang w:val="es-PE"/>
        </w:rPr>
      </w:pPr>
      <w:r>
        <w:rPr>
          <w:rStyle w:val="Refdecomentario"/>
        </w:rPr>
        <w:annotationRef/>
      </w:r>
      <w:r w:rsidRPr="00C07867">
        <w:rPr>
          <w:lang w:val="es-PE"/>
        </w:rPr>
        <w:t xml:space="preserve">La situacion anterior que se tenia </w:t>
      </w:r>
    </w:p>
  </w:comment>
  <w:comment w:id="36" w:author="ricardo vasquez" w:date="2014-09-26T15:40:00Z" w:initials="rv">
    <w:p w14:paraId="5785673C" w14:textId="20B6B5F2" w:rsidR="00382B23" w:rsidRDefault="00382B23">
      <w:pPr>
        <w:pStyle w:val="Textocomentario"/>
      </w:pPr>
      <w:r>
        <w:rPr>
          <w:rStyle w:val="Refdecomentario"/>
        </w:rPr>
        <w:annotationRef/>
      </w:r>
      <w:r>
        <w:t>No entiendo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232AB7" w15:done="0"/>
  <w15:commentEx w15:paraId="782A9A13" w15:paraIdParent="78232AB7" w15:done="0"/>
  <w15:commentEx w15:paraId="1565C4D0" w15:done="0"/>
  <w15:commentEx w15:paraId="7C3C276A" w15:paraIdParent="1565C4D0" w15:done="0"/>
  <w15:commentEx w15:paraId="2AC11521" w15:done="0"/>
  <w15:commentEx w15:paraId="4C546423" w15:paraIdParent="2AC11521" w15:done="0"/>
  <w15:commentEx w15:paraId="76BA8802" w15:done="0"/>
  <w15:commentEx w15:paraId="345D86A0" w15:paraIdParent="76BA8802" w15:done="0"/>
  <w15:commentEx w15:paraId="6D00A438" w15:done="0"/>
  <w15:commentEx w15:paraId="5785673C" w15:paraIdParent="6D00A4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8339E" w14:textId="77777777" w:rsidR="005A106A" w:rsidRDefault="005A106A">
      <w:pPr>
        <w:spacing w:line="240" w:lineRule="auto"/>
      </w:pPr>
      <w:r>
        <w:separator/>
      </w:r>
    </w:p>
  </w:endnote>
  <w:endnote w:type="continuationSeparator" w:id="0">
    <w:p w14:paraId="5E6EFC41" w14:textId="77777777" w:rsidR="005A106A" w:rsidRDefault="005A1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4535" w14:paraId="6E264CF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C3CD37" w14:textId="77777777" w:rsidR="00224535" w:rsidRDefault="00527581">
          <w:pPr>
            <w:ind w:right="360"/>
            <w:rPr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A47E2A" w14:textId="77777777" w:rsidR="00224535" w:rsidRDefault="00527581">
          <w:pPr>
            <w:jc w:val="center"/>
            <w:rPr>
              <w:lang w:val="es-ES"/>
            </w:rPr>
          </w:pPr>
          <w:r>
            <w:sym w:font="Symbol" w:char="F0D3"/>
          </w:r>
          <w:r>
            <w:t xml:space="preserve"> URP- DSI </w:t>
          </w:r>
          <w:r>
            <w:rPr>
              <w:lang w:val="es-ES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2D41">
            <w:rPr>
              <w:noProof/>
            </w:rPr>
            <w:t>2014</w:t>
          </w:r>
          <w:r>
            <w:fldChar w:fldCharType="end"/>
          </w:r>
          <w:r>
            <w:rPr>
              <w:lang w:val="es-ES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88DA2B" w14:textId="77777777" w:rsidR="00224535" w:rsidRDefault="00527581">
          <w:pPr>
            <w:jc w:val="right"/>
          </w:pPr>
          <w:r>
            <w:rPr>
              <w:lang w:val="es-ES"/>
            </w:rP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C2D41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4E641D36" w14:textId="77777777" w:rsidR="00224535" w:rsidRDefault="002245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19B3E" w14:textId="77777777" w:rsidR="005A106A" w:rsidRDefault="005A106A">
      <w:pPr>
        <w:spacing w:line="240" w:lineRule="auto"/>
      </w:pPr>
      <w:r>
        <w:separator/>
      </w:r>
    </w:p>
  </w:footnote>
  <w:footnote w:type="continuationSeparator" w:id="0">
    <w:p w14:paraId="39B070BD" w14:textId="77777777" w:rsidR="005A106A" w:rsidRDefault="005A10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17"/>
      <w:gridCol w:w="6237"/>
      <w:gridCol w:w="2504"/>
    </w:tblGrid>
    <w:tr w:rsidR="00224535" w14:paraId="18DA0F9A" w14:textId="77777777">
      <w:trPr>
        <w:cantSplit/>
      </w:trPr>
      <w:tc>
        <w:tcPr>
          <w:tcW w:w="817" w:type="dxa"/>
          <w:vMerge w:val="restart"/>
          <w:tcBorders>
            <w:right w:val="single" w:sz="4" w:space="0" w:color="auto"/>
          </w:tcBorders>
        </w:tcPr>
        <w:p w14:paraId="0EA7C208" w14:textId="77777777" w:rsidR="00224535" w:rsidRDefault="00C33F7C">
          <w:pPr>
            <w:rPr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1C15056" wp14:editId="6033BAB9">
                <wp:simplePos x="0" y="0"/>
                <wp:positionH relativeFrom="column">
                  <wp:posOffset>57785</wp:posOffset>
                </wp:positionH>
                <wp:positionV relativeFrom="paragraph">
                  <wp:posOffset>107315</wp:posOffset>
                </wp:positionV>
                <wp:extent cx="336550" cy="343535"/>
                <wp:effectExtent l="0" t="0" r="6350" b="0"/>
                <wp:wrapNone/>
                <wp:docPr id="1" name="Picture 1" descr="Silabo cabecera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labo cabecera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1339" b="374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5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4CB72E3" w14:textId="77777777" w:rsidR="00224535" w:rsidRDefault="00527581">
          <w:pPr>
            <w:rPr>
              <w:lang w:val="es-ES"/>
            </w:rPr>
          </w:pPr>
          <w:r>
            <w:rPr>
              <w:lang w:val="es-ES"/>
            </w:rPr>
            <w:t xml:space="preserve"> </w:t>
          </w:r>
        </w:p>
      </w:tc>
      <w:tc>
        <w:tcPr>
          <w:tcW w:w="6237" w:type="dxa"/>
          <w:tcBorders>
            <w:left w:val="single" w:sz="4" w:space="0" w:color="auto"/>
          </w:tcBorders>
        </w:tcPr>
        <w:p w14:paraId="1C036155" w14:textId="77777777" w:rsidR="00224535" w:rsidRDefault="00527581">
          <w:pPr>
            <w:rPr>
              <w:lang w:val="es-ES"/>
            </w:rPr>
          </w:pPr>
          <w:r>
            <w:rPr>
              <w:lang w:val="es-ES"/>
            </w:rPr>
            <w:t>&lt;Nombre del proyecto&gt;</w:t>
          </w:r>
        </w:p>
      </w:tc>
      <w:tc>
        <w:tcPr>
          <w:tcW w:w="2504" w:type="dxa"/>
        </w:tcPr>
        <w:p w14:paraId="48B9BED0" w14:textId="77777777" w:rsidR="00224535" w:rsidRDefault="00527581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x.x</w:t>
          </w:r>
        </w:p>
      </w:tc>
    </w:tr>
    <w:tr w:rsidR="00224535" w14:paraId="607D36FD" w14:textId="77777777">
      <w:trPr>
        <w:cantSplit/>
      </w:trPr>
      <w:tc>
        <w:tcPr>
          <w:tcW w:w="817" w:type="dxa"/>
          <w:vMerge/>
          <w:tcBorders>
            <w:right w:val="single" w:sz="4" w:space="0" w:color="auto"/>
          </w:tcBorders>
        </w:tcPr>
        <w:p w14:paraId="009538DA" w14:textId="77777777" w:rsidR="00224535" w:rsidRDefault="00224535">
          <w:pPr>
            <w:rPr>
              <w:lang w:val="es-ES"/>
            </w:rPr>
          </w:pPr>
        </w:p>
      </w:tc>
      <w:tc>
        <w:tcPr>
          <w:tcW w:w="6237" w:type="dxa"/>
          <w:tcBorders>
            <w:left w:val="single" w:sz="4" w:space="0" w:color="auto"/>
          </w:tcBorders>
        </w:tcPr>
        <w:p w14:paraId="77B2B59E" w14:textId="77777777" w:rsidR="00224535" w:rsidRDefault="00527581">
          <w:pPr>
            <w:ind w:left="72"/>
            <w:rPr>
              <w:lang w:val="es-ES"/>
            </w:rPr>
          </w:pPr>
          <w:r>
            <w:rPr>
              <w:lang w:val="es-ES"/>
            </w:rPr>
            <w:t xml:space="preserve">Visión </w:t>
          </w:r>
        </w:p>
      </w:tc>
      <w:tc>
        <w:tcPr>
          <w:tcW w:w="2504" w:type="dxa"/>
        </w:tcPr>
        <w:p w14:paraId="1DEE77F8" w14:textId="77777777" w:rsidR="00224535" w:rsidRDefault="00527581">
          <w:pPr>
            <w:rPr>
              <w:lang w:val="es-ES"/>
            </w:rPr>
          </w:pPr>
          <w:r>
            <w:rPr>
              <w:lang w:val="es-ES"/>
            </w:rPr>
            <w:t xml:space="preserve">  Fecha:      dd/mm/aaaa</w:t>
          </w:r>
        </w:p>
      </w:tc>
    </w:tr>
    <w:tr w:rsidR="00224535" w14:paraId="472DF8C6" w14:textId="77777777">
      <w:trPr>
        <w:cantSplit/>
      </w:trPr>
      <w:tc>
        <w:tcPr>
          <w:tcW w:w="817" w:type="dxa"/>
          <w:vMerge/>
          <w:tcBorders>
            <w:right w:val="single" w:sz="4" w:space="0" w:color="auto"/>
          </w:tcBorders>
        </w:tcPr>
        <w:p w14:paraId="3EB37634" w14:textId="77777777" w:rsidR="00224535" w:rsidRDefault="00224535">
          <w:pPr>
            <w:rPr>
              <w:lang w:val="es-ES"/>
            </w:rPr>
          </w:pPr>
        </w:p>
      </w:tc>
      <w:tc>
        <w:tcPr>
          <w:tcW w:w="8741" w:type="dxa"/>
          <w:gridSpan w:val="2"/>
          <w:tcBorders>
            <w:top w:val="nil"/>
            <w:left w:val="single" w:sz="4" w:space="0" w:color="auto"/>
          </w:tcBorders>
        </w:tcPr>
        <w:p w14:paraId="05CA911F" w14:textId="77777777" w:rsidR="00224535" w:rsidRDefault="00527581">
          <w:pPr>
            <w:rPr>
              <w:lang w:val="es-ES"/>
            </w:rPr>
          </w:pPr>
          <w:r>
            <w:rPr>
              <w:lang w:val="es-ES"/>
            </w:rPr>
            <w:t>&lt;Nombre del documento&gt;</w:t>
          </w:r>
        </w:p>
      </w:tc>
    </w:tr>
  </w:tbl>
  <w:p w14:paraId="49ADABB5" w14:textId="77777777" w:rsidR="00224535" w:rsidRDefault="00224535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0EC400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7D49AA"/>
    <w:multiLevelType w:val="hybridMultilevel"/>
    <w:tmpl w:val="63FA03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4F2C6D"/>
    <w:multiLevelType w:val="singleLevel"/>
    <w:tmpl w:val="2F124FE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132E107A"/>
    <w:multiLevelType w:val="hybridMultilevel"/>
    <w:tmpl w:val="78CEE7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F71BD3"/>
    <w:multiLevelType w:val="hybridMultilevel"/>
    <w:tmpl w:val="4894AF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1FC5D20"/>
    <w:multiLevelType w:val="multilevel"/>
    <w:tmpl w:val="0FDEF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98C0069"/>
    <w:multiLevelType w:val="hybridMultilevel"/>
    <w:tmpl w:val="28E8AA08"/>
    <w:lvl w:ilvl="0" w:tplc="AB0EBD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38F8F78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384318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5B0F88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63C25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064A4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AB2264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DA7C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FB2C36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7C76AB2"/>
    <w:multiLevelType w:val="hybridMultilevel"/>
    <w:tmpl w:val="F0AA4E0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1B140B5"/>
    <w:multiLevelType w:val="multilevel"/>
    <w:tmpl w:val="25F218A6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3E95D5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4904747"/>
    <w:multiLevelType w:val="multilevel"/>
    <w:tmpl w:val="3CA03B0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6C485A6D"/>
    <w:multiLevelType w:val="hybridMultilevel"/>
    <w:tmpl w:val="95C42D2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FA31F80"/>
    <w:multiLevelType w:val="multilevel"/>
    <w:tmpl w:val="664040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2FE37F6"/>
    <w:multiLevelType w:val="hybridMultilevel"/>
    <w:tmpl w:val="20DE56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C9362FF"/>
    <w:multiLevelType w:val="hybridMultilevel"/>
    <w:tmpl w:val="23B07F92"/>
    <w:lvl w:ilvl="0" w:tplc="D0B8A3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72FB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6F01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4C6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811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52B1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86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0C34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589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4972C5"/>
    <w:multiLevelType w:val="hybridMultilevel"/>
    <w:tmpl w:val="9FECC75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8"/>
  </w:num>
  <w:num w:numId="5">
    <w:abstractNumId w:val="38"/>
  </w:num>
  <w:num w:numId="6">
    <w:abstractNumId w:val="26"/>
  </w:num>
  <w:num w:numId="7">
    <w:abstractNumId w:val="2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7"/>
  </w:num>
  <w:num w:numId="11">
    <w:abstractNumId w:val="5"/>
  </w:num>
  <w:num w:numId="12">
    <w:abstractNumId w:val="19"/>
  </w:num>
  <w:num w:numId="13">
    <w:abstractNumId w:val="17"/>
  </w:num>
  <w:num w:numId="14">
    <w:abstractNumId w:val="36"/>
  </w:num>
  <w:num w:numId="15">
    <w:abstractNumId w:val="15"/>
  </w:num>
  <w:num w:numId="16">
    <w:abstractNumId w:val="8"/>
  </w:num>
  <w:num w:numId="17">
    <w:abstractNumId w:val="34"/>
  </w:num>
  <w:num w:numId="18">
    <w:abstractNumId w:val="23"/>
  </w:num>
  <w:num w:numId="19">
    <w:abstractNumId w:val="9"/>
  </w:num>
  <w:num w:numId="20">
    <w:abstractNumId w:val="21"/>
  </w:num>
  <w:num w:numId="21">
    <w:abstractNumId w:val="14"/>
  </w:num>
  <w:num w:numId="22">
    <w:abstractNumId w:val="32"/>
  </w:num>
  <w:num w:numId="23">
    <w:abstractNumId w:val="13"/>
  </w:num>
  <w:num w:numId="24">
    <w:abstractNumId w:val="12"/>
  </w:num>
  <w:num w:numId="25">
    <w:abstractNumId w:val="11"/>
  </w:num>
  <w:num w:numId="26">
    <w:abstractNumId w:val="28"/>
  </w:num>
  <w:num w:numId="27">
    <w:abstractNumId w:val="29"/>
  </w:num>
  <w:num w:numId="28">
    <w:abstractNumId w:val="39"/>
  </w:num>
  <w:num w:numId="29">
    <w:abstractNumId w:val="2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5"/>
    </w:lvlOverride>
  </w:num>
  <w:num w:numId="32">
    <w:abstractNumId w:val="6"/>
  </w:num>
  <w:num w:numId="33">
    <w:abstractNumId w:val="27"/>
  </w:num>
  <w:num w:numId="34">
    <w:abstractNumId w:val="31"/>
  </w:num>
  <w:num w:numId="35">
    <w:abstractNumId w:val="40"/>
  </w:num>
  <w:num w:numId="36">
    <w:abstractNumId w:val="35"/>
  </w:num>
  <w:num w:numId="37">
    <w:abstractNumId w:val="0"/>
    <w:lvlOverride w:ilvl="0">
      <w:startOverride w:val="8"/>
    </w:lvlOverride>
    <w:lvlOverride w:ilvl="1">
      <w:startOverride w:val="1"/>
    </w:lvlOverride>
  </w:num>
  <w:num w:numId="38">
    <w:abstractNumId w:val="22"/>
  </w:num>
  <w:num w:numId="39">
    <w:abstractNumId w:val="4"/>
  </w:num>
  <w:num w:numId="40">
    <w:abstractNumId w:val="7"/>
  </w:num>
  <w:num w:numId="41">
    <w:abstractNumId w:val="10"/>
  </w:num>
  <w:num w:numId="42">
    <w:abstractNumId w:val="16"/>
  </w:num>
  <w:num w:numId="43">
    <w:abstractNumId w:val="25"/>
  </w:num>
  <w:num w:numId="44">
    <w:abstractNumId w:val="33"/>
  </w:num>
  <w:num w:numId="45">
    <w:abstractNumId w:val="30"/>
  </w:num>
  <w:num w:numId="46">
    <w:abstractNumId w:val="3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ardo vasquez">
    <w15:presenceInfo w15:providerId="Windows Live" w15:userId="4715bf7e1f3046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n-GB" w:vendorID="8" w:dllVersion="513" w:checkStyle="1"/>
  <w:activeWritingStyle w:appName="MSWord" w:lang="en-US" w:vendorID="8" w:dllVersion="513" w:checkStyle="1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4B"/>
    <w:rsid w:val="00035289"/>
    <w:rsid w:val="000865C0"/>
    <w:rsid w:val="001474A2"/>
    <w:rsid w:val="0015594B"/>
    <w:rsid w:val="00200B11"/>
    <w:rsid w:val="00224535"/>
    <w:rsid w:val="0026462A"/>
    <w:rsid w:val="00382B23"/>
    <w:rsid w:val="004A7F0C"/>
    <w:rsid w:val="004C2D41"/>
    <w:rsid w:val="00527581"/>
    <w:rsid w:val="0055247B"/>
    <w:rsid w:val="005A106A"/>
    <w:rsid w:val="005E6B2C"/>
    <w:rsid w:val="0061034D"/>
    <w:rsid w:val="006133D1"/>
    <w:rsid w:val="007E5BB2"/>
    <w:rsid w:val="008D2EFA"/>
    <w:rsid w:val="00B40E3C"/>
    <w:rsid w:val="00B724AA"/>
    <w:rsid w:val="00B738EC"/>
    <w:rsid w:val="00C07867"/>
    <w:rsid w:val="00C33F7C"/>
    <w:rsid w:val="00C35756"/>
    <w:rsid w:val="00C4303B"/>
    <w:rsid w:val="00C47F8F"/>
    <w:rsid w:val="00CF287F"/>
    <w:rsid w:val="00D54E4C"/>
    <w:rsid w:val="00DE38D6"/>
    <w:rsid w:val="00DF4707"/>
    <w:rsid w:val="00E96D62"/>
    <w:rsid w:val="00EC3055"/>
    <w:rsid w:val="00FB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AE6189"/>
  <w15:docId w15:val="{57D66AC2-12B9-4286-86ED-08E88B4F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45"/>
      </w:numPr>
      <w:tabs>
        <w:tab w:val="clear" w:pos="432"/>
        <w:tab w:val="num" w:pos="709"/>
      </w:tabs>
      <w:spacing w:before="120" w:after="60"/>
      <w:ind w:left="709" w:hanging="709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autoRedefine/>
    <w:qFormat/>
    <w:rsid w:val="004C2D41"/>
    <w:pPr>
      <w:numPr>
        <w:ilvl w:val="1"/>
      </w:numPr>
      <w:tabs>
        <w:tab w:val="clear" w:pos="576"/>
        <w:tab w:val="num" w:pos="709"/>
      </w:tabs>
      <w:ind w:left="709" w:hanging="709"/>
      <w:outlineLvl w:val="1"/>
    </w:pPr>
    <w:rPr>
      <w:rFonts w:cs="Arial"/>
      <w:b w:val="0"/>
      <w:bCs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5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5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5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5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  <w:ind w:left="630"/>
    </w:pPr>
    <w:rPr>
      <w:lang w:val="en-GB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customStyle="1" w:styleId="parrafo">
    <w:name w:val="parrafo"/>
    <w:basedOn w:val="Sangra2detindependiente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pPr>
      <w:ind w:firstLine="720"/>
    </w:pPr>
    <w:rPr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59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94B"/>
    <w:rPr>
      <w:rFonts w:ascii="Tahoma" w:hAnsi="Tahoma" w:cs="Tahoma"/>
      <w:sz w:val="16"/>
      <w:szCs w:val="1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078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7867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7867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786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786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SI\PLANTILLAS\Vis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Visión</Template>
  <TotalTime>36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</vt:lpstr>
    </vt:vector>
  </TitlesOfParts>
  <Company>&lt;Nombre de la empresa&gt;</Company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Universidad Ricardo Palma</dc:creator>
  <cp:lastModifiedBy>Diego Vasquez</cp:lastModifiedBy>
  <cp:revision>16</cp:revision>
  <cp:lastPrinted>2001-03-15T19:26:00Z</cp:lastPrinted>
  <dcterms:created xsi:type="dcterms:W3CDTF">2014-09-19T18:46:00Z</dcterms:created>
  <dcterms:modified xsi:type="dcterms:W3CDTF">2014-10-03T14:55:00Z</dcterms:modified>
</cp:coreProperties>
</file>